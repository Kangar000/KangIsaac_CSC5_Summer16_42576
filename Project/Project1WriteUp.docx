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ko-KR"/>
            </w:rPr>
            <mc:AlternateContent>
              <mc:Choice Requires="wps">
                <w:drawing>
                  <wp:anchor distT="0" distB="0" distL="114300" distR="114300" simplePos="0" relativeHeight="251660288" behindDoc="0" locked="0" layoutInCell="1" allowOverlap="0" wp14:anchorId="57AA7731" wp14:editId="41AB86B7">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13465D">
                                <w:pPr>
                                  <w:pStyle w:val="ContactInfo"/>
                                </w:pPr>
                                <w:sdt>
                                  <w:sdtPr>
                                    <w:alias w:val="Name"/>
                                    <w:tag w:val=""/>
                                    <w:id w:val="-304397026"/>
                                    <w:placeholder>
                                      <w:docPart w:val="5886CD9F7B4F4928BCF550CF379FDCBE"/>
                                    </w:placeholder>
                                    <w:dataBinding w:prefixMappings="xmlns:ns0='http://purl.org/dc/elements/1.1/' xmlns:ns1='http://schemas.openxmlformats.org/package/2006/metadata/core-properties' " w:xpath="/ns1:coreProperties[1]/ns0:creator[1]" w:storeItemID="{6C3C8BC8-F283-45AE-878A-BAB7291924A1}"/>
                                    <w:text/>
                                  </w:sdtPr>
                                  <w:sdtEndPr/>
                                  <w:sdtContent>
                                    <w:r w:rsidR="00717989">
                                      <w:t>Isaac Kang</w:t>
                                    </w:r>
                                  </w:sdtContent>
                                </w:sdt>
                                <w:r w:rsidR="003806E6">
                                  <w:t> | </w:t>
                                </w:r>
                                <w:sdt>
                                  <w:sdtPr>
                                    <w:alias w:val="Course Title"/>
                                    <w:tag w:val=""/>
                                    <w:id w:val="-728219936"/>
                                    <w:placeholder>
                                      <w:docPart w:val="4E68D74C766D4E9083FDC98248E1E240"/>
                                    </w:placeholder>
                                    <w:dataBinding w:prefixMappings="xmlns:ns0='http://purl.org/dc/elements/1.1/' xmlns:ns1='http://schemas.openxmlformats.org/package/2006/metadata/core-properties' " w:xpath="/ns1:coreProperties[1]/ns1:keywords[1]" w:storeItemID="{6C3C8BC8-F283-45AE-878A-BAB7291924A1}"/>
                                    <w:text/>
                                  </w:sdtPr>
                                  <w:sdtEndPr/>
                                  <w:sdtContent>
                                    <w:r w:rsidR="00717989">
                                      <w:t>CSC 5</w:t>
                                    </w:r>
                                  </w:sdtContent>
                                </w:sdt>
                                <w:r w:rsidR="003806E6">
                                  <w:t> </w:t>
                                </w:r>
                                <w:r w:rsidR="00717989">
                                  <w:t>- 45276</w:t>
                                </w:r>
                                <w:r w:rsidR="003806E6">
                                  <w:t>| </w:t>
                                </w:r>
                                <w:sdt>
                                  <w:sdtPr>
                                    <w:alias w:val="Date"/>
                                    <w:tag w:val=""/>
                                    <w:id w:val="2032065285"/>
                                    <w:placeholder>
                                      <w:docPart w:val="08691C44C852499FB30355DE2FC43568"/>
                                    </w:placeholder>
                                    <w:dataBinding w:prefixMappings="xmlns:ns0='http://schemas.microsoft.com/office/2006/coverPageProps' " w:xpath="/ns0:CoverPageProperties[1]/ns0:PublishDate[1]" w:storeItemID="{55AF091B-3C7A-41E3-B477-F2FDAA23CFDA}"/>
                                    <w:date w:fullDate="2016-07-18T00:00:00Z">
                                      <w:dateFormat w:val="MMMM d, yyyy"/>
                                      <w:lid w:val="en-US"/>
                                      <w:storeMappedDataAs w:val="dateTime"/>
                                      <w:calendar w:val="gregorian"/>
                                    </w:date>
                                  </w:sdtPr>
                                  <w:sdtEndPr/>
                                  <w:sdtContent>
                                    <w:r w:rsidR="00717989">
                                      <w:t>July 18,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A7731"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13465D">
                          <w:pPr>
                            <w:pStyle w:val="ContactInfo"/>
                          </w:pPr>
                          <w:sdt>
                            <w:sdtPr>
                              <w:alias w:val="Name"/>
                              <w:tag w:val=""/>
                              <w:id w:val="-304397026"/>
                              <w:placeholder>
                                <w:docPart w:val="5886CD9F7B4F4928BCF550CF379FDCBE"/>
                              </w:placeholder>
                              <w:dataBinding w:prefixMappings="xmlns:ns0='http://purl.org/dc/elements/1.1/' xmlns:ns1='http://schemas.openxmlformats.org/package/2006/metadata/core-properties' " w:xpath="/ns1:coreProperties[1]/ns0:creator[1]" w:storeItemID="{6C3C8BC8-F283-45AE-878A-BAB7291924A1}"/>
                              <w:text/>
                            </w:sdtPr>
                            <w:sdtEndPr/>
                            <w:sdtContent>
                              <w:r w:rsidR="00717989">
                                <w:t>Isaac Kang</w:t>
                              </w:r>
                            </w:sdtContent>
                          </w:sdt>
                          <w:r w:rsidR="003806E6">
                            <w:t> | </w:t>
                          </w:r>
                          <w:sdt>
                            <w:sdtPr>
                              <w:alias w:val="Course Title"/>
                              <w:tag w:val=""/>
                              <w:id w:val="-728219936"/>
                              <w:placeholder>
                                <w:docPart w:val="4E68D74C766D4E9083FDC98248E1E240"/>
                              </w:placeholder>
                              <w:dataBinding w:prefixMappings="xmlns:ns0='http://purl.org/dc/elements/1.1/' xmlns:ns1='http://schemas.openxmlformats.org/package/2006/metadata/core-properties' " w:xpath="/ns1:coreProperties[1]/ns1:keywords[1]" w:storeItemID="{6C3C8BC8-F283-45AE-878A-BAB7291924A1}"/>
                              <w:text/>
                            </w:sdtPr>
                            <w:sdtEndPr/>
                            <w:sdtContent>
                              <w:r w:rsidR="00717989">
                                <w:t>CSC 5</w:t>
                              </w:r>
                            </w:sdtContent>
                          </w:sdt>
                          <w:r w:rsidR="003806E6">
                            <w:t> </w:t>
                          </w:r>
                          <w:r w:rsidR="00717989">
                            <w:t>- 45276</w:t>
                          </w:r>
                          <w:r w:rsidR="003806E6">
                            <w:t>| </w:t>
                          </w:r>
                          <w:sdt>
                            <w:sdtPr>
                              <w:alias w:val="Date"/>
                              <w:tag w:val=""/>
                              <w:id w:val="2032065285"/>
                              <w:placeholder>
                                <w:docPart w:val="08691C44C852499FB30355DE2FC43568"/>
                              </w:placeholder>
                              <w:dataBinding w:prefixMappings="xmlns:ns0='http://schemas.microsoft.com/office/2006/coverPageProps' " w:xpath="/ns0:CoverPageProperties[1]/ns0:PublishDate[1]" w:storeItemID="{55AF091B-3C7A-41E3-B477-F2FDAA23CFDA}"/>
                              <w:date w:fullDate="2016-07-18T00:00:00Z">
                                <w:dateFormat w:val="MMMM d, yyyy"/>
                                <w:lid w:val="en-US"/>
                                <w:storeMappedDataAs w:val="dateTime"/>
                                <w:calendar w:val="gregorian"/>
                              </w:date>
                            </w:sdtPr>
                            <w:sdtEndPr/>
                            <w:sdtContent>
                              <w:r w:rsidR="00717989">
                                <w:t>July 18, 2016</w:t>
                              </w:r>
                            </w:sdtContent>
                          </w:sdt>
                        </w:p>
                      </w:txbxContent>
                    </v:textbox>
                    <w10:wrap type="square" anchorx="margin" anchory="margin"/>
                  </v:shape>
                </w:pict>
              </mc:Fallback>
            </mc:AlternateContent>
          </w:r>
          <w:r>
            <w:rPr>
              <w:noProof/>
              <w:lang w:eastAsia="ko-KR"/>
            </w:rPr>
            <mc:AlternateContent>
              <mc:Choice Requires="wps">
                <w:drawing>
                  <wp:anchor distT="0" distB="0" distL="114300" distR="114300" simplePos="0" relativeHeight="251661312" behindDoc="0" locked="0" layoutInCell="1" allowOverlap="0" wp14:anchorId="6C5BF43E" wp14:editId="1EB5DF98">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717989">
                                    <w:pPr>
                                      <w:pStyle w:val="Title"/>
                                    </w:pPr>
                                    <w:r>
                                      <w:t>Project 1</w:t>
                                    </w:r>
                                  </w:p>
                                </w:sdtContent>
                              </w:sdt>
                              <w:p w:rsidR="00717989" w:rsidRPr="00717989" w:rsidRDefault="0013465D" w:rsidP="00717989">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717989">
                                      <w:t>game of black jack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C5BF43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717989">
                              <w:pPr>
                                <w:pStyle w:val="Title"/>
                              </w:pPr>
                              <w:r>
                                <w:t>Project 1</w:t>
                              </w:r>
                            </w:p>
                          </w:sdtContent>
                        </w:sdt>
                        <w:p w:rsidR="00717989" w:rsidRPr="00717989" w:rsidRDefault="0013465D" w:rsidP="00717989">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717989">
                                <w:t>game of black jack</w:t>
                              </w:r>
                            </w:sdtContent>
                          </w:sdt>
                        </w:p>
                      </w:txbxContent>
                    </v:textbox>
                    <w10:wrap type="square" anchorx="margin" anchory="margin"/>
                  </v:shape>
                </w:pict>
              </mc:Fallback>
            </mc:AlternateContent>
          </w:r>
          <w:r w:rsidR="00717989">
            <w:rPr>
              <w:noProof/>
              <w:lang w:eastAsia="ko-KR"/>
            </w:rPr>
            <w:drawing>
              <wp:inline distT="0" distB="0" distL="0" distR="0">
                <wp:extent cx="5438775" cy="5943600"/>
                <wp:effectExtent l="0" t="0" r="9525" b="0"/>
                <wp:docPr id="1" name="Picture 1" descr="https://lh4.ggpht.com/-fd1T1ZGYi01Aohv_f96h_wXr9iJvz8u9A9CtrlTVE-wjNy5wIb8OPO6618ii_qcTU0=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gpht.com/-fd1T1ZGYi01Aohv_f96h_wXr9iJvz8u9A9CtrlTVE-wjNy5wIb8OPO6618ii_qcTU0=w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5943600"/>
                        </a:xfrm>
                        <a:prstGeom prst="rect">
                          <a:avLst/>
                        </a:prstGeom>
                        <a:noFill/>
                        <a:ln>
                          <a:noFill/>
                        </a:ln>
                      </pic:spPr>
                    </pic:pic>
                  </a:graphicData>
                </a:graphic>
              </wp:inline>
            </w:drawing>
          </w:r>
        </w:p>
        <w:p w:rsidR="002163EE" w:rsidRDefault="003806E6">
          <w:r>
            <w:br w:type="page"/>
          </w:r>
        </w:p>
      </w:sdtContent>
    </w:sdt>
    <w:bookmarkEnd w:id="4"/>
    <w:bookmarkEnd w:id="3"/>
    <w:bookmarkEnd w:id="2"/>
    <w:bookmarkEnd w:id="1"/>
    <w:bookmarkEnd w:id="0"/>
    <w:p w:rsidR="002163EE" w:rsidRDefault="00717989" w:rsidP="00717989">
      <w:pPr>
        <w:pStyle w:val="Heading1"/>
      </w:pPr>
      <w:r>
        <w:lastRenderedPageBreak/>
        <w:t>Introduction:</w:t>
      </w:r>
    </w:p>
    <w:p w:rsidR="00717989" w:rsidRPr="002115E6" w:rsidRDefault="00717989" w:rsidP="00717989">
      <w:pPr>
        <w:pStyle w:val="NormalWeb"/>
        <w:shd w:val="clear" w:color="auto" w:fill="FFFFFF"/>
        <w:spacing w:before="0" w:beforeAutospacing="0" w:after="240" w:afterAutospacing="0"/>
        <w:ind w:right="300"/>
        <w:textAlignment w:val="baseline"/>
        <w:rPr>
          <w:color w:val="222222"/>
        </w:rPr>
      </w:pPr>
      <w:r>
        <w:tab/>
      </w:r>
      <w:r w:rsidRPr="002115E6">
        <w:rPr>
          <w:color w:val="222222"/>
        </w:rPr>
        <w:t>Blackjack (also called "21") is a fun and enjoyable casino card game. The basic rules of blackjack are quite easy to learn.</w:t>
      </w:r>
      <w:r w:rsidRPr="002115E6">
        <w:rPr>
          <w:color w:val="222222"/>
        </w:rPr>
        <w:t xml:space="preserve"> </w:t>
      </w:r>
      <w:r w:rsidRPr="002115E6">
        <w:rPr>
          <w:color w:val="222222"/>
        </w:rPr>
        <w:t>As the name 21 implies, the object of the game is to come as close to 21 points as possible with your cards -- without going over -- and having a higher total than the dealer.</w:t>
      </w:r>
      <w:r w:rsidRPr="002115E6">
        <w:rPr>
          <w:color w:val="222222"/>
        </w:rPr>
        <w:t xml:space="preserve"> </w:t>
      </w:r>
      <w:r w:rsidRPr="002115E6">
        <w:rPr>
          <w:color w:val="222222"/>
        </w:rPr>
        <w:t>The game begins with the player receiving two cards face up. The dealer also receives two cards.</w:t>
      </w:r>
      <w:r w:rsidRPr="002115E6">
        <w:rPr>
          <w:color w:val="222222"/>
        </w:rPr>
        <w:t xml:space="preserve"> </w:t>
      </w:r>
      <w:r w:rsidRPr="002115E6">
        <w:rPr>
          <w:color w:val="222222"/>
        </w:rPr>
        <w:t>The player wins if the total value of his cards is closer to 21 than the dealer's cards. Another way to win is if the dealer goes over 21, while the player does not.</w:t>
      </w:r>
      <w:r w:rsidRPr="002115E6">
        <w:rPr>
          <w:color w:val="222222"/>
        </w:rPr>
        <w:t xml:space="preserve"> The player loses if his card value is higher than 21.</w:t>
      </w:r>
    </w:p>
    <w:p w:rsidR="00717989" w:rsidRPr="002115E6" w:rsidRDefault="00717989" w:rsidP="00717989">
      <w:pPr>
        <w:pStyle w:val="NormalWeb"/>
        <w:shd w:val="clear" w:color="auto" w:fill="FFFFFF"/>
        <w:spacing w:before="0" w:beforeAutospacing="0" w:after="240" w:afterAutospacing="0"/>
        <w:ind w:right="300"/>
        <w:textAlignment w:val="baseline"/>
        <w:rPr>
          <w:rFonts w:ascii="Verdana" w:hAnsi="Verdana"/>
          <w:color w:val="222222"/>
          <w:sz w:val="18"/>
          <w:szCs w:val="18"/>
        </w:rPr>
      </w:pPr>
      <w:r w:rsidRPr="002115E6">
        <w:rPr>
          <w:color w:val="222222"/>
        </w:rPr>
        <w:tab/>
      </w:r>
      <w:r w:rsidRPr="002115E6">
        <w:rPr>
          <w:color w:val="222222"/>
        </w:rPr>
        <w:t>The game of blackjack is dealt with six decks of cards (to prevent card counting), and after each hand (or a set number of hands), the cards are re-shuffled.</w:t>
      </w:r>
      <w:r w:rsidRPr="002115E6">
        <w:rPr>
          <w:color w:val="222222"/>
        </w:rPr>
        <w:t xml:space="preserve"> </w:t>
      </w:r>
      <w:r w:rsidRPr="002115E6">
        <w:rPr>
          <w:color w:val="222222"/>
        </w:rPr>
        <w:t>The dealer must continue drawing cards if the value of his two cards is 17 points or less, while the player can stop at any time.</w:t>
      </w:r>
      <w:r w:rsidRPr="002115E6">
        <w:rPr>
          <w:color w:val="222222"/>
        </w:rPr>
        <w:t xml:space="preserve"> </w:t>
      </w:r>
      <w:r w:rsidRPr="002115E6">
        <w:rPr>
          <w:color w:val="222222"/>
        </w:rPr>
        <w:t>The Player can split his cards when dealt cards of the same value (for instance, 6-6 or J-Q), doubling his opportunity to play that particular hand. Split aces receive only one additional card</w:t>
      </w:r>
      <w:r w:rsidRPr="002115E6">
        <w:rPr>
          <w:rFonts w:ascii="Verdana" w:hAnsi="Verdana"/>
          <w:color w:val="222222"/>
          <w:sz w:val="18"/>
          <w:szCs w:val="18"/>
        </w:rPr>
        <w:t>.</w:t>
      </w:r>
    </w:p>
    <w:p w:rsidR="00717989" w:rsidRDefault="00717989" w:rsidP="00BE0B39">
      <w:pPr>
        <w:pStyle w:val="Heading1"/>
      </w:pPr>
      <w:r w:rsidRPr="00717989">
        <w:t xml:space="preserve">Summary: </w:t>
      </w:r>
    </w:p>
    <w:p w:rsidR="00BE0B39" w:rsidRPr="002115E6" w:rsidRDefault="00BE0B39" w:rsidP="00BE0B39">
      <w:pPr>
        <w:rPr>
          <w:rFonts w:ascii="Times New Roman" w:hAnsi="Times New Roman" w:cs="Times New Roman"/>
          <w:color w:val="auto"/>
          <w:sz w:val="24"/>
          <w:szCs w:val="24"/>
        </w:rPr>
      </w:pPr>
      <w:r w:rsidRPr="002115E6">
        <w:rPr>
          <w:rFonts w:ascii="Times New Roman" w:hAnsi="Times New Roman" w:cs="Times New Roman"/>
          <w:color w:val="auto"/>
          <w:sz w:val="24"/>
          <w:szCs w:val="24"/>
        </w:rPr>
        <w:t>Project size: 500+ lines</w:t>
      </w:r>
    </w:p>
    <w:p w:rsidR="00BE0B39" w:rsidRPr="002115E6" w:rsidRDefault="00BE0B39" w:rsidP="00BE0B39">
      <w:pPr>
        <w:rPr>
          <w:rFonts w:ascii="Times New Roman" w:hAnsi="Times New Roman" w:cs="Times New Roman"/>
          <w:color w:val="auto"/>
          <w:sz w:val="24"/>
          <w:szCs w:val="24"/>
        </w:rPr>
      </w:pPr>
      <w:r w:rsidRPr="002115E6">
        <w:rPr>
          <w:rFonts w:ascii="Times New Roman" w:hAnsi="Times New Roman" w:cs="Times New Roman"/>
          <w:color w:val="auto"/>
          <w:sz w:val="24"/>
          <w:szCs w:val="24"/>
        </w:rPr>
        <w:t>Number of variables: about 40</w:t>
      </w:r>
    </w:p>
    <w:p w:rsidR="00BE0B39" w:rsidRPr="002115E6" w:rsidRDefault="00BE0B39" w:rsidP="00BE0B39">
      <w:pPr>
        <w:rPr>
          <w:rFonts w:ascii="Times New Roman" w:hAnsi="Times New Roman" w:cs="Times New Roman"/>
          <w:color w:val="auto"/>
          <w:sz w:val="24"/>
          <w:szCs w:val="24"/>
        </w:rPr>
      </w:pPr>
      <w:r w:rsidRPr="002115E6">
        <w:rPr>
          <w:rFonts w:ascii="Times New Roman" w:hAnsi="Times New Roman" w:cs="Times New Roman"/>
          <w:color w:val="auto"/>
          <w:sz w:val="24"/>
          <w:szCs w:val="24"/>
        </w:rPr>
        <w:t xml:space="preserve">The Black Jack game took me about the entire week to and it was difficult in that I had to think of every single different scenario. While creating the program, I implemented most of the topics we learned so far (functions, if/else, loops, etc.). I wasn’t 100 percent sure how to fully </w:t>
      </w:r>
      <w:r w:rsidR="002115E6" w:rsidRPr="002115E6">
        <w:rPr>
          <w:rFonts w:ascii="Times New Roman" w:hAnsi="Times New Roman" w:cs="Times New Roman"/>
          <w:color w:val="auto"/>
          <w:sz w:val="24"/>
          <w:szCs w:val="24"/>
        </w:rPr>
        <w:t>use functions until I read different topics on it and got a better understanding.</w:t>
      </w:r>
    </w:p>
    <w:p w:rsidR="00BE0B39" w:rsidRDefault="00BE0B39" w:rsidP="00BE0B39"/>
    <w:p w:rsidR="00BE0B39" w:rsidRDefault="00BE0B39" w:rsidP="00BE0B39">
      <w:pPr>
        <w:pStyle w:val="Heading1"/>
      </w:pPr>
      <w:r w:rsidRPr="00BE0B39">
        <w:t>Description:</w:t>
      </w:r>
    </w:p>
    <w:p w:rsidR="00BE0B39" w:rsidRDefault="00BE0B39" w:rsidP="00BE0B39">
      <w:pPr>
        <w:rPr>
          <w:rFonts w:ascii="Times New Roman" w:hAnsi="Times New Roman" w:cs="Times New Roman"/>
          <w:color w:val="auto"/>
          <w:sz w:val="24"/>
          <w:szCs w:val="24"/>
        </w:rPr>
      </w:pPr>
      <w:r w:rsidRPr="002115E6">
        <w:rPr>
          <w:rFonts w:ascii="Times New Roman" w:hAnsi="Times New Roman" w:cs="Times New Roman"/>
          <w:color w:val="auto"/>
          <w:sz w:val="24"/>
          <w:szCs w:val="24"/>
        </w:rPr>
        <w:t>A quick description of the game: The user determines whether or not they want to play the game. If the answer is yes the user is allowed to play the game with a computer where they can make their own decisions.</w:t>
      </w:r>
    </w:p>
    <w:p w:rsidR="002115E6" w:rsidRDefault="002115E6" w:rsidP="00BE0B39">
      <w:pPr>
        <w:rPr>
          <w:rFonts w:ascii="Times New Roman" w:hAnsi="Times New Roman" w:cs="Times New Roman"/>
          <w:color w:val="auto"/>
          <w:sz w:val="24"/>
          <w:szCs w:val="24"/>
        </w:rPr>
      </w:pPr>
    </w:p>
    <w:p w:rsidR="002115E6" w:rsidRDefault="002115E6" w:rsidP="00BE0B39">
      <w:pPr>
        <w:rPr>
          <w:rFonts w:ascii="Times New Roman" w:hAnsi="Times New Roman" w:cs="Times New Roman"/>
          <w:color w:val="auto"/>
          <w:sz w:val="24"/>
          <w:szCs w:val="24"/>
        </w:rPr>
      </w:pPr>
    </w:p>
    <w:p w:rsidR="002115E6" w:rsidRDefault="002115E6" w:rsidP="00BE0B39">
      <w:pPr>
        <w:rPr>
          <w:rFonts w:ascii="Times New Roman" w:hAnsi="Times New Roman" w:cs="Times New Roman"/>
          <w:color w:val="auto"/>
          <w:sz w:val="24"/>
          <w:szCs w:val="24"/>
        </w:rPr>
      </w:pPr>
    </w:p>
    <w:p w:rsidR="00B92D70" w:rsidRPr="00B92D70" w:rsidRDefault="00B92D70" w:rsidP="00B92D70">
      <w:pPr>
        <w:pStyle w:val="Heading1"/>
      </w:pPr>
      <w:r w:rsidRPr="00B92D70">
        <w:lastRenderedPageBreak/>
        <w:t xml:space="preserve">Flowchart: </w:t>
      </w:r>
    </w:p>
    <w:p w:rsidR="002115E6" w:rsidRDefault="00B92D70" w:rsidP="00BE0B39">
      <w:pPr>
        <w:rPr>
          <w:rFonts w:ascii="Times New Roman" w:hAnsi="Times New Roman" w:cs="Times New Roman"/>
          <w:color w:val="auto"/>
          <w:sz w:val="24"/>
          <w:szCs w:val="24"/>
        </w:rPr>
      </w:pPr>
      <w:r>
        <w:rPr>
          <w:rFonts w:ascii="Times New Roman" w:hAnsi="Times New Roman" w:cs="Times New Roman"/>
          <w:noProof/>
          <w:color w:val="auto"/>
          <w:sz w:val="24"/>
          <w:szCs w:val="24"/>
          <w:lang w:eastAsia="ko-KR"/>
        </w:rPr>
        <w:drawing>
          <wp:inline distT="0" distB="0" distL="0" distR="0">
            <wp:extent cx="5486400" cy="570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705475"/>
                    </a:xfrm>
                    <a:prstGeom prst="rect">
                      <a:avLst/>
                    </a:prstGeom>
                    <a:noFill/>
                    <a:ln>
                      <a:noFill/>
                    </a:ln>
                  </pic:spPr>
                </pic:pic>
              </a:graphicData>
            </a:graphic>
          </wp:inline>
        </w:drawing>
      </w:r>
    </w:p>
    <w:p w:rsidR="00B92D70" w:rsidRDefault="00B92D70" w:rsidP="00BE0B39">
      <w:pPr>
        <w:rPr>
          <w:rFonts w:ascii="Times New Roman" w:hAnsi="Times New Roman" w:cs="Times New Roman"/>
          <w:color w:val="auto"/>
          <w:sz w:val="24"/>
          <w:szCs w:val="24"/>
        </w:rPr>
      </w:pPr>
    </w:p>
    <w:p w:rsidR="00B92D70" w:rsidRDefault="00B92D70" w:rsidP="00BE0B39">
      <w:pPr>
        <w:rPr>
          <w:rFonts w:ascii="Times New Roman" w:hAnsi="Times New Roman" w:cs="Times New Roman"/>
          <w:color w:val="auto"/>
          <w:sz w:val="24"/>
          <w:szCs w:val="24"/>
        </w:rPr>
      </w:pPr>
    </w:p>
    <w:p w:rsidR="00B92D70" w:rsidRDefault="00B92D70" w:rsidP="00BE0B39">
      <w:pPr>
        <w:rPr>
          <w:rFonts w:ascii="Times New Roman" w:hAnsi="Times New Roman" w:cs="Times New Roman"/>
          <w:color w:val="auto"/>
          <w:sz w:val="24"/>
          <w:szCs w:val="24"/>
        </w:rPr>
      </w:pPr>
    </w:p>
    <w:p w:rsidR="00B92D70" w:rsidRDefault="00B92D70" w:rsidP="00BE0B39">
      <w:pPr>
        <w:rPr>
          <w:rFonts w:ascii="Times New Roman" w:hAnsi="Times New Roman" w:cs="Times New Roman"/>
          <w:color w:val="auto"/>
          <w:sz w:val="24"/>
          <w:szCs w:val="24"/>
        </w:rPr>
      </w:pPr>
    </w:p>
    <w:p w:rsidR="00B92D70" w:rsidRDefault="00B92D70" w:rsidP="00BE0B39">
      <w:pPr>
        <w:rPr>
          <w:rFonts w:ascii="Times New Roman" w:hAnsi="Times New Roman" w:cs="Times New Roman"/>
          <w:color w:val="auto"/>
          <w:sz w:val="24"/>
          <w:szCs w:val="24"/>
        </w:rPr>
      </w:pPr>
    </w:p>
    <w:p w:rsidR="00B92D70" w:rsidRDefault="00B92D70" w:rsidP="00BE0B39">
      <w:pPr>
        <w:rPr>
          <w:rFonts w:ascii="Times New Roman" w:hAnsi="Times New Roman" w:cs="Times New Roman"/>
          <w:color w:val="auto"/>
          <w:sz w:val="24"/>
          <w:szCs w:val="24"/>
        </w:rPr>
      </w:pPr>
    </w:p>
    <w:p w:rsidR="00B92D70" w:rsidRDefault="00B92D70" w:rsidP="00B92D70">
      <w:pPr>
        <w:pStyle w:val="Heading1"/>
      </w:pPr>
      <w:r w:rsidRPr="00B92D70">
        <w:lastRenderedPageBreak/>
        <w:t>Pseudo Code:</w:t>
      </w:r>
    </w:p>
    <w:p w:rsidR="00B92D70" w:rsidRDefault="00B92D70" w:rsidP="00B92D70">
      <w:pPr>
        <w:spacing w:line="360" w:lineRule="auto"/>
        <w:contextualSpacing/>
        <w:mirrorIndents/>
      </w:pPr>
      <w:r>
        <w:t>int main(){</w:t>
      </w:r>
    </w:p>
    <w:p w:rsidR="00B92D70" w:rsidRDefault="00B92D70" w:rsidP="00B92D70">
      <w:pPr>
        <w:spacing w:line="360" w:lineRule="auto"/>
        <w:contextualSpacing/>
        <w:mirrorIndents/>
      </w:pPr>
      <w:r>
        <w:t xml:space="preserve">    //Declare variable</w:t>
      </w:r>
    </w:p>
    <w:p w:rsidR="00B92D70" w:rsidRDefault="00B92D70" w:rsidP="00B92D70">
      <w:pPr>
        <w:spacing w:line="360" w:lineRule="auto"/>
        <w:contextualSpacing/>
        <w:mirrorIndents/>
      </w:pPr>
      <w:r>
        <w:t xml:space="preserve">    int ans;</w:t>
      </w:r>
    </w:p>
    <w:p w:rsidR="00B92D70" w:rsidRDefault="00B92D70" w:rsidP="00B92D70">
      <w:pPr>
        <w:spacing w:line="360" w:lineRule="auto"/>
        <w:contextualSpacing/>
        <w:mirrorIndents/>
      </w:pPr>
      <w:r>
        <w:t xml:space="preserve">    //Do-While Loop</w:t>
      </w:r>
    </w:p>
    <w:p w:rsidR="00B92D70" w:rsidRDefault="00B92D70" w:rsidP="00B92D70">
      <w:pPr>
        <w:spacing w:line="360" w:lineRule="auto"/>
        <w:contextualSpacing/>
        <w:mirrorIndents/>
      </w:pPr>
      <w:r>
        <w:t xml:space="preserve">    do{</w:t>
      </w:r>
    </w:p>
    <w:p w:rsidR="00B92D70" w:rsidRDefault="00B92D70" w:rsidP="00B92D70">
      <w:pPr>
        <w:spacing w:line="360" w:lineRule="auto"/>
        <w:contextualSpacing/>
        <w:mirrorIndents/>
      </w:pPr>
      <w:r>
        <w:t xml:space="preserve">        //Cout statements and menu-based operation</w:t>
      </w:r>
    </w:p>
    <w:p w:rsidR="00B92D70" w:rsidRDefault="00B92D70" w:rsidP="00B92D70">
      <w:pPr>
        <w:spacing w:line="360" w:lineRule="auto"/>
        <w:contextualSpacing/>
        <w:mirrorIndents/>
      </w:pPr>
      <w:r>
        <w:t xml:space="preserve">        cout &lt;&lt; "*********************" &lt;&lt; endl</w:t>
      </w:r>
    </w:p>
    <w:p w:rsidR="00B92D70" w:rsidRDefault="00B92D70" w:rsidP="00B92D70">
      <w:pPr>
        <w:spacing w:line="360" w:lineRule="auto"/>
        <w:contextualSpacing/>
        <w:mirrorIndents/>
      </w:pPr>
      <w:r>
        <w:t xml:space="preserve">             &lt;&lt; "Welcome to Black Jack" &lt;&lt; endl </w:t>
      </w:r>
    </w:p>
    <w:p w:rsidR="00B92D70" w:rsidRDefault="00B92D70" w:rsidP="00B92D70">
      <w:pPr>
        <w:spacing w:line="360" w:lineRule="auto"/>
        <w:contextualSpacing/>
        <w:mirrorIndents/>
      </w:pPr>
      <w:r>
        <w:t xml:space="preserve">             &lt;&lt; "*********************" &lt;&lt; endl;</w:t>
      </w:r>
    </w:p>
    <w:p w:rsidR="00B92D70" w:rsidRDefault="00B92D70" w:rsidP="00B92D70">
      <w:pPr>
        <w:spacing w:line="360" w:lineRule="auto"/>
        <w:contextualSpacing/>
        <w:mirrorIndents/>
      </w:pPr>
      <w:r>
        <w:t xml:space="preserve">        //Prompt user to input a choice</w:t>
      </w:r>
    </w:p>
    <w:p w:rsidR="00B92D70" w:rsidRDefault="00B92D70" w:rsidP="00B92D70">
      <w:pPr>
        <w:spacing w:line="360" w:lineRule="auto"/>
        <w:contextualSpacing/>
        <w:mirrorIndents/>
      </w:pPr>
      <w:r>
        <w:t xml:space="preserve">        cout &lt;&lt; "Please choose an option:" &lt;&lt; endl;</w:t>
      </w:r>
    </w:p>
    <w:p w:rsidR="00B92D70" w:rsidRDefault="00B92D70" w:rsidP="00B92D70">
      <w:pPr>
        <w:spacing w:line="360" w:lineRule="auto"/>
        <w:contextualSpacing/>
        <w:mirrorIndents/>
      </w:pPr>
      <w:r>
        <w:t xml:space="preserve">        cout &lt;&lt; "1) Play Black Jack" &lt;&lt; endl;</w:t>
      </w:r>
    </w:p>
    <w:p w:rsidR="00B92D70" w:rsidRDefault="00B92D70" w:rsidP="00B92D70">
      <w:pPr>
        <w:spacing w:line="360" w:lineRule="auto"/>
        <w:contextualSpacing/>
        <w:mirrorIndents/>
      </w:pPr>
      <w:r>
        <w:t xml:space="preserve">        cout &lt;&lt; "2) Quit" &lt;&lt; endl;</w:t>
      </w:r>
    </w:p>
    <w:p w:rsidR="00B92D70" w:rsidRDefault="00B92D70" w:rsidP="00B92D70">
      <w:pPr>
        <w:spacing w:line="360" w:lineRule="auto"/>
        <w:contextualSpacing/>
        <w:mirrorIndents/>
      </w:pPr>
      <w:r>
        <w:t xml:space="preserve">        cin &gt;&gt; ans;</w:t>
      </w:r>
    </w:p>
    <w:p w:rsidR="00B92D70" w:rsidRDefault="00B92D70" w:rsidP="00B92D70">
      <w:pPr>
        <w:spacing w:line="360" w:lineRule="auto"/>
        <w:contextualSpacing/>
        <w:mirrorIndents/>
      </w:pPr>
      <w:r>
        <w:t xml:space="preserve">        //Begin switch statement and cases</w:t>
      </w:r>
    </w:p>
    <w:p w:rsidR="00B92D70" w:rsidRDefault="00B92D70" w:rsidP="00B92D70">
      <w:pPr>
        <w:spacing w:line="360" w:lineRule="auto"/>
        <w:contextualSpacing/>
        <w:mirrorIndents/>
      </w:pPr>
      <w:r>
        <w:t xml:space="preserve">        //Switch the ans to the different cases</w:t>
      </w:r>
    </w:p>
    <w:p w:rsidR="00B92D70" w:rsidRDefault="00B92D70" w:rsidP="00B92D70">
      <w:pPr>
        <w:spacing w:line="360" w:lineRule="auto"/>
        <w:contextualSpacing/>
        <w:mirrorIndents/>
      </w:pPr>
      <w:r>
        <w:t xml:space="preserve">        //While ans!=2 and conditions are met</w:t>
      </w:r>
    </w:p>
    <w:p w:rsidR="00B92D70" w:rsidRDefault="00B92D70" w:rsidP="00B92D70">
      <w:pPr>
        <w:spacing w:line="360" w:lineRule="auto"/>
        <w:contextualSpacing/>
        <w:mirrorIndents/>
      </w:pPr>
      <w:r>
        <w:t xml:space="preserve">        //You can start game</w:t>
      </w:r>
    </w:p>
    <w:p w:rsidR="00B92D70" w:rsidRDefault="00B92D70" w:rsidP="00B92D70">
      <w:pPr>
        <w:spacing w:line="360" w:lineRule="auto"/>
        <w:contextualSpacing/>
        <w:mirrorIndents/>
      </w:pPr>
      <w:r>
        <w:t xml:space="preserve">        //Run bjRules() and also game()</w:t>
      </w:r>
    </w:p>
    <w:p w:rsidR="00B92D70" w:rsidRDefault="00B92D70" w:rsidP="00B92D70">
      <w:pPr>
        <w:spacing w:line="360" w:lineRule="auto"/>
        <w:contextualSpacing/>
        <w:mirrorIndents/>
      </w:pPr>
      <w:r>
        <w:t xml:space="preserve">        bjRules();</w:t>
      </w:r>
    </w:p>
    <w:p w:rsidR="00B92D70" w:rsidRDefault="00B92D70" w:rsidP="00B92D70">
      <w:pPr>
        <w:spacing w:line="360" w:lineRule="auto"/>
        <w:contextualSpacing/>
        <w:mirrorIndents/>
      </w:pPr>
      <w:r>
        <w:t xml:space="preserve">        game();</w:t>
      </w:r>
    </w:p>
    <w:p w:rsidR="00B92D70" w:rsidRDefault="00B92D70" w:rsidP="00B92D70">
      <w:pPr>
        <w:spacing w:line="360" w:lineRule="auto"/>
        <w:contextualSpacing/>
        <w:mirrorIndents/>
      </w:pPr>
      <w:r>
        <w:t xml:space="preserve">        //If it's case 2</w:t>
      </w:r>
    </w:p>
    <w:p w:rsidR="00B92D70" w:rsidRDefault="00B92D70" w:rsidP="00B92D70">
      <w:pPr>
        <w:spacing w:line="360" w:lineRule="auto"/>
        <w:contextualSpacing/>
        <w:mirrorIndents/>
      </w:pPr>
      <w:r>
        <w:t xml:space="preserve">        cout &lt;&lt; "See you next time!" &lt;&lt; endl;</w:t>
      </w:r>
    </w:p>
    <w:p w:rsidR="00B92D70" w:rsidRDefault="00B92D70" w:rsidP="00B92D70">
      <w:pPr>
        <w:spacing w:line="360" w:lineRule="auto"/>
        <w:contextualSpacing/>
        <w:mirrorIndents/>
      </w:pPr>
      <w:r>
        <w:t xml:space="preserve">        //If default,</w:t>
      </w:r>
    </w:p>
    <w:p w:rsidR="00B92D70" w:rsidRDefault="00B92D70" w:rsidP="00B92D70">
      <w:pPr>
        <w:spacing w:line="360" w:lineRule="auto"/>
        <w:contextualSpacing/>
        <w:mirrorIndents/>
      </w:pPr>
      <w:r>
        <w:t xml:space="preserve">        cout &lt;&lt; "Please enter a valid number!" &lt;&lt; endl;</w:t>
      </w:r>
    </w:p>
    <w:p w:rsidR="00B92D70" w:rsidRDefault="00B92D70" w:rsidP="00B92D70">
      <w:pPr>
        <w:spacing w:line="360" w:lineRule="auto"/>
        <w:contextualSpacing/>
        <w:mirrorIndents/>
      </w:pPr>
      <w:r>
        <w:t xml:space="preserve">    }while(ans !=2);</w:t>
      </w:r>
    </w:p>
    <w:p w:rsidR="00B92D70" w:rsidRDefault="00B92D70" w:rsidP="00B92D70">
      <w:pPr>
        <w:spacing w:line="360" w:lineRule="auto"/>
        <w:contextualSpacing/>
        <w:mirrorIndents/>
      </w:pPr>
      <w:r>
        <w:t xml:space="preserve">    return 0;</w:t>
      </w:r>
    </w:p>
    <w:p w:rsidR="00B92D70" w:rsidRPr="00B92D70" w:rsidRDefault="00B92D70" w:rsidP="00B92D70">
      <w:pPr>
        <w:spacing w:line="360" w:lineRule="auto"/>
        <w:contextualSpacing/>
        <w:mirrorIndents/>
      </w:pPr>
      <w:r>
        <w:t>}</w:t>
      </w:r>
    </w:p>
    <w:p w:rsidR="00B92D70" w:rsidRDefault="00B92D70" w:rsidP="00BE0B39">
      <w:pPr>
        <w:rPr>
          <w:rFonts w:ascii="Times New Roman" w:hAnsi="Times New Roman" w:cs="Times New Roman"/>
          <w:color w:val="auto"/>
          <w:sz w:val="24"/>
          <w:szCs w:val="24"/>
        </w:rPr>
      </w:pPr>
    </w:p>
    <w:p w:rsidR="00B92D70" w:rsidRDefault="00B92D70" w:rsidP="00BE0B39">
      <w:pPr>
        <w:rPr>
          <w:rFonts w:ascii="Times New Roman" w:hAnsi="Times New Roman" w:cs="Times New Roman"/>
          <w:color w:val="auto"/>
          <w:sz w:val="24"/>
          <w:szCs w:val="24"/>
        </w:rPr>
      </w:pPr>
    </w:p>
    <w:p w:rsidR="00B92D70" w:rsidRDefault="00B92D70" w:rsidP="00BE0B39">
      <w:pPr>
        <w:rPr>
          <w:rFonts w:ascii="Times New Roman" w:hAnsi="Times New Roman" w:cs="Times New Roman"/>
          <w:color w:val="auto"/>
          <w:sz w:val="24"/>
          <w:szCs w:val="24"/>
        </w:rPr>
      </w:pPr>
    </w:p>
    <w:p w:rsidR="00B92D70" w:rsidRDefault="00B92D70" w:rsidP="00BE0B39">
      <w:pPr>
        <w:rPr>
          <w:rFonts w:ascii="Times New Roman" w:hAnsi="Times New Roman" w:cs="Times New Roman"/>
          <w:color w:val="auto"/>
          <w:sz w:val="24"/>
          <w:szCs w:val="24"/>
        </w:rPr>
      </w:pPr>
    </w:p>
    <w:p w:rsidR="00B92D70" w:rsidRDefault="00B92D70" w:rsidP="00B92D70">
      <w:pPr>
        <w:pStyle w:val="Heading1"/>
      </w:pPr>
      <w:r w:rsidRPr="00B92D70">
        <w:lastRenderedPageBreak/>
        <w:t>Program:</w:t>
      </w:r>
    </w:p>
    <w:p w:rsidR="00B92D70" w:rsidRDefault="00B92D70" w:rsidP="00B92D70">
      <w:pPr>
        <w:spacing w:line="360" w:lineRule="auto"/>
        <w:contextualSpacing/>
        <w:mirrorIndents/>
      </w:pPr>
      <w:r>
        <w:t>#include &lt;cstdlib&gt;</w:t>
      </w:r>
    </w:p>
    <w:p w:rsidR="00B92D70" w:rsidRDefault="00B92D70" w:rsidP="00B92D70">
      <w:pPr>
        <w:spacing w:line="360" w:lineRule="auto"/>
        <w:contextualSpacing/>
        <w:mirrorIndents/>
      </w:pPr>
      <w:r>
        <w:t>#include &lt;iostream&gt;</w:t>
      </w:r>
    </w:p>
    <w:p w:rsidR="00B92D70" w:rsidRDefault="00B92D70" w:rsidP="00B92D70">
      <w:pPr>
        <w:spacing w:line="360" w:lineRule="auto"/>
        <w:contextualSpacing/>
        <w:mirrorIndents/>
      </w:pPr>
      <w:r>
        <w:t>#include &lt;iomanip&gt;</w:t>
      </w:r>
    </w:p>
    <w:p w:rsidR="00B92D70" w:rsidRDefault="00B92D70" w:rsidP="00B92D70">
      <w:pPr>
        <w:spacing w:line="360" w:lineRule="auto"/>
        <w:contextualSpacing/>
        <w:mirrorIndents/>
      </w:pPr>
      <w:r>
        <w:t>#include &lt;limits&gt;</w:t>
      </w:r>
    </w:p>
    <w:p w:rsidR="00B92D70" w:rsidRDefault="00B92D70" w:rsidP="00B92D70">
      <w:pPr>
        <w:spacing w:line="360" w:lineRule="auto"/>
        <w:contextualSpacing/>
        <w:mirrorIndents/>
      </w:pPr>
      <w:r>
        <w:t>#include &lt;stdlib.h&gt;</w:t>
      </w:r>
    </w:p>
    <w:p w:rsidR="00B92D70" w:rsidRDefault="00B92D70" w:rsidP="00B92D70">
      <w:pPr>
        <w:spacing w:line="360" w:lineRule="auto"/>
        <w:contextualSpacing/>
        <w:mirrorIndents/>
      </w:pPr>
      <w:r>
        <w:t>using namespace std;</w:t>
      </w:r>
    </w:p>
    <w:p w:rsidR="00B92D70" w:rsidRDefault="00B92D70" w:rsidP="00B92D70">
      <w:pPr>
        <w:spacing w:line="360" w:lineRule="auto"/>
        <w:contextualSpacing/>
        <w:mirrorIndents/>
      </w:pP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int level;</w:t>
      </w:r>
    </w:p>
    <w:p w:rsidR="00B92D70" w:rsidRDefault="00B92D70" w:rsidP="00B92D70">
      <w:pPr>
        <w:spacing w:line="360" w:lineRule="auto"/>
        <w:contextualSpacing/>
        <w:mirrorIndents/>
      </w:pPr>
      <w:r>
        <w:t>int randNum(int low, int high);</w:t>
      </w:r>
    </w:p>
    <w:p w:rsidR="00B92D70" w:rsidRDefault="00B92D70" w:rsidP="00B92D70">
      <w:pPr>
        <w:spacing w:line="360" w:lineRule="auto"/>
        <w:contextualSpacing/>
        <w:mirrorIndents/>
      </w:pPr>
      <w:r>
        <w:t>int cardVal(int card);</w:t>
      </w:r>
    </w:p>
    <w:p w:rsidR="00B92D70" w:rsidRDefault="00B92D70" w:rsidP="00B92D70">
      <w:pPr>
        <w:spacing w:line="360" w:lineRule="auto"/>
        <w:contextualSpacing/>
        <w:mirrorIndents/>
      </w:pPr>
      <w:r>
        <w:t>int pTC(int deck[]);</w:t>
      </w:r>
    </w:p>
    <w:p w:rsidR="00B92D70" w:rsidRDefault="00B92D70" w:rsidP="00B92D70">
      <w:pPr>
        <w:spacing w:line="360" w:lineRule="auto"/>
        <w:contextualSpacing/>
        <w:mirrorIndents/>
      </w:pPr>
      <w:r>
        <w:t>int handval(const int hand[]);</w:t>
      </w:r>
    </w:p>
    <w:p w:rsidR="00B92D70" w:rsidRDefault="00B92D70" w:rsidP="00B92D70">
      <w:pPr>
        <w:spacing w:line="360" w:lineRule="auto"/>
        <w:contextualSpacing/>
        <w:mirrorIndents/>
      </w:pPr>
      <w:r>
        <w:t>bool pAH(char&amp;);</w:t>
      </w:r>
    </w:p>
    <w:p w:rsidR="00B92D70" w:rsidRDefault="00B92D70" w:rsidP="00B92D70">
      <w:pPr>
        <w:spacing w:line="360" w:lineRule="auto"/>
        <w:contextualSpacing/>
        <w:mirrorIndents/>
      </w:pPr>
      <w:r>
        <w:t>bool uTD(char&amp;);</w:t>
      </w:r>
    </w:p>
    <w:p w:rsidR="00B92D70" w:rsidRDefault="00B92D70" w:rsidP="00B92D70">
      <w:pPr>
        <w:spacing w:line="360" w:lineRule="auto"/>
        <w:contextualSpacing/>
        <w:mirrorIndents/>
      </w:pPr>
      <w:r>
        <w:t>void initD(int deck[]);</w:t>
      </w:r>
    </w:p>
    <w:p w:rsidR="00B92D70" w:rsidRDefault="00B92D70" w:rsidP="00B92D70">
      <w:pPr>
        <w:spacing w:line="360" w:lineRule="auto"/>
        <w:contextualSpacing/>
        <w:mirrorIndents/>
      </w:pPr>
      <w:r>
        <w:t>void dump(int deck[], int size);</w:t>
      </w:r>
    </w:p>
    <w:p w:rsidR="00B92D70" w:rsidRDefault="00B92D70" w:rsidP="00B92D70">
      <w:pPr>
        <w:spacing w:line="360" w:lineRule="auto"/>
        <w:contextualSpacing/>
        <w:mirrorIndents/>
      </w:pPr>
      <w:r>
        <w:t>void shuffle(int deck[], int size);</w:t>
      </w:r>
    </w:p>
    <w:p w:rsidR="00B92D70" w:rsidRDefault="00B92D70" w:rsidP="00B92D70">
      <w:pPr>
        <w:spacing w:line="360" w:lineRule="auto"/>
        <w:contextualSpacing/>
        <w:mirrorIndents/>
      </w:pPr>
      <w:r>
        <w:t>void ShwCrd(int card);</w:t>
      </w:r>
    </w:p>
    <w:p w:rsidR="00B92D70" w:rsidRDefault="00B92D70" w:rsidP="00B92D70">
      <w:pPr>
        <w:spacing w:line="360" w:lineRule="auto"/>
        <w:contextualSpacing/>
        <w:mirrorIndents/>
      </w:pPr>
      <w:r>
        <w:t>void shwCrds(const int cards[], int numCards, bool hideFirstCard);</w:t>
      </w:r>
    </w:p>
    <w:p w:rsidR="00B92D70" w:rsidRDefault="00B92D70" w:rsidP="00B92D70">
      <w:pPr>
        <w:spacing w:line="360" w:lineRule="auto"/>
        <w:contextualSpacing/>
        <w:mirrorIndents/>
      </w:pPr>
      <w:r>
        <w:t>void winner(const int pHand[], const int dHand[]);</w:t>
      </w:r>
    </w:p>
    <w:p w:rsidR="00B92D70" w:rsidRDefault="00B92D70" w:rsidP="00B92D70">
      <w:pPr>
        <w:spacing w:line="360" w:lineRule="auto"/>
        <w:contextualSpacing/>
        <w:mirrorIndents/>
      </w:pPr>
      <w:r>
        <w:t>void chckBus(const int pHand[], const int dHand[], char Play);</w:t>
      </w:r>
    </w:p>
    <w:p w:rsidR="00B92D70" w:rsidRDefault="00B92D70" w:rsidP="00B92D70">
      <w:pPr>
        <w:spacing w:line="360" w:lineRule="auto"/>
        <w:contextualSpacing/>
        <w:mirrorIndents/>
      </w:pPr>
      <w:r>
        <w:t>void bJ(const int pHand[], const int dHand[], char Play);</w:t>
      </w:r>
    </w:p>
    <w:p w:rsidR="00B92D70" w:rsidRDefault="00B92D70" w:rsidP="00B92D70">
      <w:pPr>
        <w:spacing w:line="360" w:lineRule="auto"/>
        <w:contextualSpacing/>
        <w:mirrorIndents/>
      </w:pPr>
      <w:r>
        <w:t>void nBJ(const int pHand[], const int dHand[], char Play);</w:t>
      </w:r>
    </w:p>
    <w:p w:rsidR="00B92D70" w:rsidRDefault="00B92D70" w:rsidP="00B92D70">
      <w:pPr>
        <w:spacing w:line="360" w:lineRule="auto"/>
        <w:contextualSpacing/>
        <w:mirrorIndents/>
      </w:pPr>
      <w:r>
        <w:t>void game();</w:t>
      </w:r>
    </w:p>
    <w:p w:rsidR="00B92D70" w:rsidRDefault="00B92D70" w:rsidP="00B92D70">
      <w:pPr>
        <w:spacing w:line="360" w:lineRule="auto"/>
        <w:contextualSpacing/>
        <w:mirrorIndents/>
      </w:pPr>
      <w:r>
        <w:t>void score(const int pHand[], const int dHand[]);</w:t>
      </w:r>
    </w:p>
    <w:p w:rsidR="00B92D70" w:rsidRDefault="00B92D70" w:rsidP="00B92D70">
      <w:pPr>
        <w:spacing w:line="360" w:lineRule="auto"/>
        <w:contextualSpacing/>
        <w:mirrorIndents/>
      </w:pPr>
      <w:r>
        <w:t>void bD(const int hand[]);</w:t>
      </w:r>
    </w:p>
    <w:p w:rsidR="00B92D70" w:rsidRDefault="00B92D70" w:rsidP="00B92D70">
      <w:pPr>
        <w:spacing w:line="360" w:lineRule="auto"/>
        <w:contextualSpacing/>
        <w:mirrorIndents/>
      </w:pPr>
      <w:r>
        <w:t>void softOrHard(int pHand[]);</w:t>
      </w:r>
    </w:p>
    <w:p w:rsidR="00B92D70" w:rsidRDefault="00B92D70" w:rsidP="00B92D70">
      <w:pPr>
        <w:spacing w:line="360" w:lineRule="auto"/>
        <w:contextualSpacing/>
        <w:mirrorIndents/>
      </w:pPr>
      <w:r>
        <w:t>void softOrHardD(int dHand[], int pHand[]);</w:t>
      </w:r>
    </w:p>
    <w:p w:rsidR="00B92D70" w:rsidRDefault="00B92D70" w:rsidP="00B92D70">
      <w:pPr>
        <w:spacing w:line="360" w:lineRule="auto"/>
        <w:contextualSpacing/>
        <w:mirrorIndents/>
      </w:pPr>
      <w:r>
        <w:t>void addToHand(int hand[], int cardToAdd);</w:t>
      </w:r>
    </w:p>
    <w:p w:rsidR="00B92D70" w:rsidRDefault="00B92D70" w:rsidP="00B92D70">
      <w:pPr>
        <w:spacing w:line="360" w:lineRule="auto"/>
        <w:contextualSpacing/>
        <w:mirrorIndents/>
      </w:pPr>
      <w:r>
        <w:t>void hitUntilStand(int dHand[], int deck[], int pHand[]);</w:t>
      </w:r>
    </w:p>
    <w:p w:rsidR="00B92D70" w:rsidRDefault="00B92D70" w:rsidP="00B92D70">
      <w:pPr>
        <w:spacing w:line="360" w:lineRule="auto"/>
        <w:contextualSpacing/>
        <w:mirrorIndents/>
      </w:pPr>
    </w:p>
    <w:p w:rsidR="00B92D70" w:rsidRDefault="00B92D70" w:rsidP="00B92D70">
      <w:pPr>
        <w:spacing w:line="360" w:lineRule="auto"/>
        <w:contextualSpacing/>
        <w:mirrorIndents/>
      </w:pPr>
      <w:r>
        <w:t>void game()</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 Welcome user to game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"Let's begin!" &lt;&lt; endl &lt;&lt; endl;</w:t>
      </w:r>
    </w:p>
    <w:p w:rsidR="00B92D70" w:rsidRDefault="00B92D70" w:rsidP="00B92D70">
      <w:pPr>
        <w:spacing w:line="360" w:lineRule="auto"/>
        <w:contextualSpacing/>
        <w:mirrorIndents/>
      </w:pPr>
      <w:r>
        <w:t xml:space="preserve">    // Declare variables</w:t>
      </w:r>
    </w:p>
    <w:p w:rsidR="00B92D70" w:rsidRDefault="00B92D70" w:rsidP="00B92D70">
      <w:pPr>
        <w:spacing w:line="360" w:lineRule="auto"/>
        <w:contextualSpacing/>
        <w:mirrorIndents/>
      </w:pPr>
      <w:r>
        <w:t xml:space="preserve">    char Play = 'N';</w:t>
      </w:r>
    </w:p>
    <w:p w:rsidR="00B92D70" w:rsidRDefault="00B92D70" w:rsidP="00B92D70">
      <w:pPr>
        <w:spacing w:line="360" w:lineRule="auto"/>
        <w:contextualSpacing/>
        <w:mirrorIndents/>
      </w:pPr>
      <w:r>
        <w:t xml:space="preserve">    int deck[52], pHand[10] = {0}, dHand[10] = {0};</w:t>
      </w:r>
    </w:p>
    <w:p w:rsidR="00B92D70" w:rsidRDefault="00B92D70" w:rsidP="00B92D70">
      <w:pPr>
        <w:spacing w:line="360" w:lineRule="auto"/>
        <w:contextualSpacing/>
        <w:mirrorIndents/>
      </w:pPr>
      <w:r>
        <w:t xml:space="preserve">    // Do-while loop with different void functions used</w:t>
      </w:r>
    </w:p>
    <w:p w:rsidR="00B92D70" w:rsidRDefault="00B92D70" w:rsidP="00B92D70">
      <w:pPr>
        <w:spacing w:line="360" w:lineRule="auto"/>
        <w:contextualSpacing/>
        <w:mirrorIndents/>
      </w:pPr>
      <w:r>
        <w:t xml:space="preserve">    do</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char Draw = 'H';</w:t>
      </w:r>
    </w:p>
    <w:p w:rsidR="00B92D70" w:rsidRDefault="00B92D70" w:rsidP="00B92D70">
      <w:pPr>
        <w:spacing w:line="360" w:lineRule="auto"/>
        <w:contextualSpacing/>
        <w:mirrorIndents/>
      </w:pPr>
      <w:r>
        <w:t xml:space="preserve">        initD(deck);</w:t>
      </w:r>
    </w:p>
    <w:p w:rsidR="00B92D70" w:rsidRDefault="00B92D70" w:rsidP="00B92D70">
      <w:pPr>
        <w:spacing w:line="360" w:lineRule="auto"/>
        <w:contextualSpacing/>
        <w:mirrorIndents/>
      </w:pPr>
      <w:r>
        <w:t xml:space="preserve">        shuffle(deck, 51);</w:t>
      </w:r>
    </w:p>
    <w:p w:rsidR="00B92D70" w:rsidRDefault="00B92D70" w:rsidP="00B92D70">
      <w:pPr>
        <w:spacing w:line="360" w:lineRule="auto"/>
        <w:contextualSpacing/>
        <w:mirrorIndents/>
      </w:pPr>
      <w:r>
        <w:t xml:space="preserve">        addToHand(pHand, pTC(deck));</w:t>
      </w:r>
    </w:p>
    <w:p w:rsidR="00B92D70" w:rsidRDefault="00B92D70" w:rsidP="00B92D70">
      <w:pPr>
        <w:spacing w:line="360" w:lineRule="auto"/>
        <w:contextualSpacing/>
        <w:mirrorIndents/>
      </w:pPr>
      <w:r>
        <w:t xml:space="preserve">        addToHand(dHand, pTC(deck));</w:t>
      </w:r>
    </w:p>
    <w:p w:rsidR="00B92D70" w:rsidRDefault="00B92D70" w:rsidP="00B92D70">
      <w:pPr>
        <w:spacing w:line="360" w:lineRule="auto"/>
        <w:contextualSpacing/>
        <w:mirrorIndents/>
      </w:pPr>
      <w:r>
        <w:t xml:space="preserve">        addToHand(pHand, pTC(deck));</w:t>
      </w:r>
    </w:p>
    <w:p w:rsidR="00B92D70" w:rsidRDefault="00B92D70" w:rsidP="00B92D70">
      <w:pPr>
        <w:spacing w:line="360" w:lineRule="auto"/>
        <w:contextualSpacing/>
        <w:mirrorIndents/>
      </w:pPr>
      <w:r>
        <w:t xml:space="preserve">        addToHand(dHand, pTC(deck));</w:t>
      </w:r>
    </w:p>
    <w:p w:rsidR="00B92D70" w:rsidRDefault="00B92D70" w:rsidP="00B92D70">
      <w:pPr>
        <w:spacing w:line="360" w:lineRule="auto"/>
        <w:contextualSpacing/>
        <w:mirrorIndents/>
      </w:pPr>
      <w:r>
        <w:t xml:space="preserve">        cout &lt;&lt; "The Dealer shuffled the deck and gave you your cards." &lt;&lt; endl &lt;&lt; endl;</w:t>
      </w:r>
    </w:p>
    <w:p w:rsidR="00B92D70" w:rsidRDefault="00B92D70" w:rsidP="00B92D70">
      <w:pPr>
        <w:spacing w:line="360" w:lineRule="auto"/>
        <w:contextualSpacing/>
        <w:mirrorIndents/>
      </w:pPr>
      <w:r>
        <w:t xml:space="preserve">        nBJ(pHand, dHand, 'y');</w:t>
      </w:r>
    </w:p>
    <w:p w:rsidR="00B92D70" w:rsidRDefault="00B92D70" w:rsidP="00B92D70">
      <w:pPr>
        <w:spacing w:line="360" w:lineRule="auto"/>
        <w:contextualSpacing/>
        <w:mirrorIndents/>
      </w:pPr>
      <w:r>
        <w:t xml:space="preserve">        bJ(pHand, dHand, 'Y');</w:t>
      </w:r>
    </w:p>
    <w:p w:rsidR="00B92D70" w:rsidRDefault="00B92D70" w:rsidP="00B92D70">
      <w:pPr>
        <w:spacing w:line="360" w:lineRule="auto"/>
        <w:contextualSpacing/>
        <w:mirrorIndents/>
      </w:pPr>
    </w:p>
    <w:p w:rsidR="00B92D70" w:rsidRDefault="00B92D70" w:rsidP="00B92D70">
      <w:pPr>
        <w:spacing w:line="360" w:lineRule="auto"/>
        <w:contextualSpacing/>
        <w:mirrorIndents/>
      </w:pPr>
      <w:r>
        <w:t xml:space="preserve">        cout &lt;&lt; "Your hand: " &lt;&lt; endl;</w:t>
      </w:r>
    </w:p>
    <w:p w:rsidR="00B92D70" w:rsidRDefault="00B92D70" w:rsidP="00B92D70">
      <w:pPr>
        <w:spacing w:line="360" w:lineRule="auto"/>
        <w:contextualSpacing/>
        <w:mirrorIndents/>
      </w:pPr>
      <w:r>
        <w:t xml:space="preserve">        shwCrds(pHand, 10, false);</w:t>
      </w:r>
    </w:p>
    <w:p w:rsidR="00B92D70" w:rsidRDefault="00B92D70" w:rsidP="00B92D70">
      <w:pPr>
        <w:spacing w:line="360" w:lineRule="auto"/>
        <w:contextualSpacing/>
        <w:mirrorIndents/>
      </w:pPr>
      <w:r>
        <w:t xml:space="preserve">        cout &lt;&lt; endl;</w:t>
      </w:r>
    </w:p>
    <w:p w:rsidR="00B92D70" w:rsidRDefault="00B92D70" w:rsidP="00B92D70">
      <w:pPr>
        <w:spacing w:line="360" w:lineRule="auto"/>
        <w:contextualSpacing/>
        <w:mirrorIndents/>
      </w:pPr>
      <w:r>
        <w:t xml:space="preserve">        cout &lt;&lt; "Dealer's hand: " &lt;&lt; endl;</w:t>
      </w:r>
    </w:p>
    <w:p w:rsidR="00B92D70" w:rsidRDefault="00B92D70" w:rsidP="00B92D70">
      <w:pPr>
        <w:spacing w:line="360" w:lineRule="auto"/>
        <w:contextualSpacing/>
        <w:mirrorIndents/>
      </w:pPr>
      <w:r>
        <w:t xml:space="preserve">        shwCrds(dHand, 10, true);</w:t>
      </w:r>
    </w:p>
    <w:p w:rsidR="00B92D70" w:rsidRDefault="00B92D70" w:rsidP="00B92D70">
      <w:pPr>
        <w:spacing w:line="360" w:lineRule="auto"/>
        <w:contextualSpacing/>
        <w:mirrorIndents/>
      </w:pPr>
      <w:r>
        <w:t xml:space="preserve">        cout &lt;&lt; endl;</w:t>
      </w:r>
    </w:p>
    <w:p w:rsidR="00B92D70" w:rsidRDefault="00B92D70" w:rsidP="00B92D70">
      <w:pPr>
        <w:spacing w:line="360" w:lineRule="auto"/>
        <w:contextualSpacing/>
        <w:mirrorIndents/>
      </w:pPr>
      <w:r>
        <w:t xml:space="preserve">        softOrHard(pHand);</w:t>
      </w:r>
    </w:p>
    <w:p w:rsidR="00B92D70" w:rsidRDefault="00B92D70" w:rsidP="00B92D70">
      <w:pPr>
        <w:spacing w:line="360" w:lineRule="auto"/>
        <w:contextualSpacing/>
        <w:mirrorIndents/>
      </w:pPr>
      <w:r>
        <w:t xml:space="preserve">        while(uTD(Draw))</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addToHand(pHand, pTC(deck));</w:t>
      </w:r>
    </w:p>
    <w:p w:rsidR="00B92D70" w:rsidRDefault="00B92D70" w:rsidP="00B92D70">
      <w:pPr>
        <w:spacing w:line="360" w:lineRule="auto"/>
        <w:contextualSpacing/>
        <w:mirrorIndents/>
      </w:pPr>
      <w:r>
        <w:t xml:space="preserve">            cout &lt;&lt; "The Dealer dealt you another card." &lt;&lt; endl;</w:t>
      </w:r>
    </w:p>
    <w:p w:rsidR="00B92D70" w:rsidRDefault="00B92D70" w:rsidP="00B92D70">
      <w:pPr>
        <w:spacing w:line="360" w:lineRule="auto"/>
        <w:contextualSpacing/>
        <w:mirrorIndents/>
      </w:pPr>
      <w:r>
        <w:lastRenderedPageBreak/>
        <w:t xml:space="preserve">            cout &lt;&lt; "Your current hand: " &lt;&lt; endl;</w:t>
      </w:r>
    </w:p>
    <w:p w:rsidR="00B92D70" w:rsidRDefault="00B92D70" w:rsidP="00B92D70">
      <w:pPr>
        <w:spacing w:line="360" w:lineRule="auto"/>
        <w:contextualSpacing/>
        <w:mirrorIndents/>
      </w:pPr>
      <w:r>
        <w:t xml:space="preserve">            cout &lt;&lt; endl;</w:t>
      </w:r>
    </w:p>
    <w:p w:rsidR="00B92D70" w:rsidRDefault="00B92D70" w:rsidP="00B92D70">
      <w:pPr>
        <w:spacing w:line="360" w:lineRule="auto"/>
        <w:contextualSpacing/>
        <w:mirrorIndents/>
      </w:pPr>
      <w:r>
        <w:t xml:space="preserve">            shwCrds(pHand, 10, false);</w:t>
      </w:r>
    </w:p>
    <w:p w:rsidR="00B92D70" w:rsidRDefault="00B92D70" w:rsidP="00B92D70">
      <w:pPr>
        <w:spacing w:line="360" w:lineRule="auto"/>
        <w:contextualSpacing/>
        <w:mirrorIndents/>
      </w:pPr>
      <w:r>
        <w:t xml:space="preserve">            softOrHard(pHand);</w:t>
      </w:r>
    </w:p>
    <w:p w:rsidR="00B92D70" w:rsidRDefault="00B92D70" w:rsidP="00B92D70">
      <w:pPr>
        <w:spacing w:line="360" w:lineRule="auto"/>
        <w:contextualSpacing/>
        <w:mirrorIndents/>
      </w:pPr>
      <w:r>
        <w:t xml:space="preserve">            chckBus(pHand, dHand, 'y');</w:t>
      </w:r>
    </w:p>
    <w:p w:rsidR="00B92D70" w:rsidRDefault="00B92D70" w:rsidP="00B92D70">
      <w:pPr>
        <w:spacing w:line="360" w:lineRule="auto"/>
        <w:contextualSpacing/>
        <w:mirrorIndents/>
      </w:pPr>
      <w:r>
        <w:t xml:space="preserve">           bJ(pHand, dHand, 'Y');</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hitUntilStand(dHand, deck, pHand);</w:t>
      </w:r>
    </w:p>
    <w:p w:rsidR="00B92D70" w:rsidRDefault="00B92D70" w:rsidP="00B92D70">
      <w:pPr>
        <w:spacing w:line="360" w:lineRule="auto"/>
        <w:contextualSpacing/>
        <w:mirrorIndents/>
      </w:pPr>
      <w:r>
        <w:t xml:space="preserve">        chckBus(pHand, dHand, 'Y');</w:t>
      </w:r>
    </w:p>
    <w:p w:rsidR="00B92D70" w:rsidRDefault="00B92D70" w:rsidP="00B92D70">
      <w:pPr>
        <w:spacing w:line="360" w:lineRule="auto"/>
        <w:contextualSpacing/>
        <w:mirrorIndents/>
      </w:pPr>
      <w:r>
        <w:t xml:space="preserve">       bJ(pHand, dHand, 'Y');</w:t>
      </w:r>
    </w:p>
    <w:p w:rsidR="00B92D70" w:rsidRDefault="00B92D70" w:rsidP="00B92D70">
      <w:pPr>
        <w:spacing w:line="360" w:lineRule="auto"/>
        <w:contextualSpacing/>
        <w:mirrorIndents/>
      </w:pPr>
      <w:r>
        <w:t xml:space="preserve">        winner(pHand, dHand);</w:t>
      </w:r>
    </w:p>
    <w:p w:rsidR="00B92D70" w:rsidRDefault="00B92D70" w:rsidP="00B92D70">
      <w:pPr>
        <w:spacing w:line="360" w:lineRule="auto"/>
        <w:contextualSpacing/>
        <w:mirrorIndents/>
      </w:pPr>
      <w:r>
        <w:t xml:space="preserve">        cout &lt;&lt; endl;</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 Prompt user to see if they would like to play again</w:t>
      </w:r>
    </w:p>
    <w:p w:rsidR="00B92D70" w:rsidRDefault="00B92D70" w:rsidP="00B92D70">
      <w:pPr>
        <w:spacing w:line="360" w:lineRule="auto"/>
        <w:contextualSpacing/>
        <w:mirrorIndents/>
      </w:pPr>
      <w:r>
        <w:t xml:space="preserve">    while (pAH(Play));</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initializes the deck before the game begins</w:t>
      </w:r>
    </w:p>
    <w:p w:rsidR="00B92D70" w:rsidRDefault="00B92D70" w:rsidP="00B92D70">
      <w:pPr>
        <w:spacing w:line="360" w:lineRule="auto"/>
        <w:contextualSpacing/>
        <w:mirrorIndents/>
      </w:pPr>
      <w:r>
        <w:t>void initD(int deck[])</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diff = 101;</w:t>
      </w:r>
    </w:p>
    <w:p w:rsidR="00B92D70" w:rsidRDefault="00B92D70" w:rsidP="00B92D70">
      <w:pPr>
        <w:spacing w:line="360" w:lineRule="auto"/>
        <w:contextualSpacing/>
        <w:mirrorIndents/>
      </w:pPr>
      <w:r>
        <w:t xml:space="preserve">    int i = 0;</w:t>
      </w:r>
    </w:p>
    <w:p w:rsidR="00B92D70" w:rsidRDefault="00B92D70" w:rsidP="00B92D70">
      <w:pPr>
        <w:spacing w:line="360" w:lineRule="auto"/>
        <w:contextualSpacing/>
        <w:mirrorIndents/>
      </w:pPr>
      <w:r>
        <w:t xml:space="preserve">    for (i = 0 ; i &lt;= 13;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deck[i] = diff++;</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for (i = 13 ; i &lt;= 26;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deck[i] = diff++ + 100 - 14;</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for (i = 26 ; i &lt;= 39;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deck[i] = diff++ + 200 - 28;</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for (i = 39 ; i &lt;= 51; i++)</w:t>
      </w:r>
    </w:p>
    <w:p w:rsidR="00B92D70" w:rsidRDefault="00B92D70" w:rsidP="00B92D70">
      <w:pPr>
        <w:spacing w:line="360" w:lineRule="auto"/>
        <w:contextualSpacing/>
        <w:mirrorIndents/>
      </w:pPr>
      <w:r>
        <w:lastRenderedPageBreak/>
        <w:t xml:space="preserve">    {</w:t>
      </w:r>
    </w:p>
    <w:p w:rsidR="00B92D70" w:rsidRDefault="00B92D70" w:rsidP="00B92D70">
      <w:pPr>
        <w:spacing w:line="360" w:lineRule="auto"/>
        <w:contextualSpacing/>
        <w:mirrorIndents/>
      </w:pPr>
      <w:r>
        <w:t xml:space="preserve">        deck[i] = diff++ + 300 - 42;</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shuffles the deck so that it generates random</w:t>
      </w:r>
    </w:p>
    <w:p w:rsidR="00B92D70" w:rsidRDefault="00B92D70" w:rsidP="00B92D70">
      <w:pPr>
        <w:spacing w:line="360" w:lineRule="auto"/>
        <w:contextualSpacing/>
        <w:mirrorIndents/>
      </w:pPr>
      <w:r>
        <w:t>// cards every time</w:t>
      </w:r>
    </w:p>
    <w:p w:rsidR="00B92D70" w:rsidRDefault="00B92D70" w:rsidP="00B92D70">
      <w:pPr>
        <w:spacing w:line="360" w:lineRule="auto"/>
        <w:contextualSpacing/>
        <w:mirrorIndents/>
      </w:pPr>
      <w:r>
        <w:t>void shuffle(int deck[], int size)</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for(int i = 0; i &lt; 500;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int T1 = 0;</w:t>
      </w:r>
    </w:p>
    <w:p w:rsidR="00B92D70" w:rsidRDefault="00B92D70" w:rsidP="00B92D70">
      <w:pPr>
        <w:spacing w:line="360" w:lineRule="auto"/>
        <w:contextualSpacing/>
        <w:mirrorIndents/>
      </w:pPr>
      <w:r>
        <w:t xml:space="preserve">        int R1 = randNum(0, size);</w:t>
      </w:r>
    </w:p>
    <w:p w:rsidR="00B92D70" w:rsidRDefault="00B92D70" w:rsidP="00B92D70">
      <w:pPr>
        <w:spacing w:line="360" w:lineRule="auto"/>
        <w:contextualSpacing/>
        <w:mirrorIndents/>
      </w:pPr>
      <w:r>
        <w:t xml:space="preserve">        int R2 = randNum(0, size);</w:t>
      </w:r>
    </w:p>
    <w:p w:rsidR="00B92D70" w:rsidRDefault="00B92D70" w:rsidP="00B92D70">
      <w:pPr>
        <w:spacing w:line="360" w:lineRule="auto"/>
        <w:contextualSpacing/>
        <w:mirrorIndents/>
      </w:pPr>
      <w:r>
        <w:t xml:space="preserve">        T1 = deck[R1];</w:t>
      </w:r>
    </w:p>
    <w:p w:rsidR="00B92D70" w:rsidRDefault="00B92D70" w:rsidP="00B92D70">
      <w:pPr>
        <w:spacing w:line="360" w:lineRule="auto"/>
        <w:contextualSpacing/>
        <w:mirrorIndents/>
      </w:pPr>
      <w:r>
        <w:t xml:space="preserve">        deck[R1] = deck[R2];</w:t>
      </w:r>
    </w:p>
    <w:p w:rsidR="00B92D70" w:rsidRDefault="00B92D70" w:rsidP="00B92D70">
      <w:pPr>
        <w:spacing w:line="360" w:lineRule="auto"/>
        <w:contextualSpacing/>
        <w:mirrorIndents/>
      </w:pPr>
      <w:r>
        <w:t xml:space="preserve">        deck[R2] = T1;</w:t>
      </w:r>
    </w:p>
    <w:p w:rsidR="00B92D70" w:rsidRDefault="00B92D70" w:rsidP="00B92D70">
      <w:pPr>
        <w:spacing w:line="360" w:lineRule="auto"/>
        <w:contextualSpacing/>
        <w:mirrorIndents/>
      </w:pPr>
      <w:r>
        <w:t xml:space="preserve">    }</w:t>
      </w:r>
      <w:r>
        <w:tab/>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shows the players hand</w:t>
      </w:r>
    </w:p>
    <w:p w:rsidR="00B92D70" w:rsidRDefault="00B92D70" w:rsidP="00B92D70">
      <w:pPr>
        <w:spacing w:line="360" w:lineRule="auto"/>
        <w:contextualSpacing/>
        <w:mirrorIndents/>
      </w:pPr>
      <w:r>
        <w:t>void ShwCrd(int card)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if(card == 0)</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switch(card % 100)</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case 1: </w:t>
      </w:r>
    </w:p>
    <w:p w:rsidR="00B92D70" w:rsidRDefault="00B92D70" w:rsidP="00B92D70">
      <w:pPr>
        <w:spacing w:line="360" w:lineRule="auto"/>
        <w:contextualSpacing/>
        <w:mirrorIndents/>
      </w:pPr>
      <w:r>
        <w:t xml:space="preserve">                cout &lt;&lt; "A";</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case 11: </w:t>
      </w:r>
    </w:p>
    <w:p w:rsidR="00B92D70" w:rsidRDefault="00B92D70" w:rsidP="00B92D70">
      <w:pPr>
        <w:spacing w:line="360" w:lineRule="auto"/>
        <w:contextualSpacing/>
        <w:mirrorIndents/>
      </w:pPr>
      <w:r>
        <w:t xml:space="preserve">                cout &lt;&lt; "J";</w:t>
      </w:r>
    </w:p>
    <w:p w:rsidR="00B92D70" w:rsidRDefault="00B92D70" w:rsidP="00B92D70">
      <w:pPr>
        <w:spacing w:line="360" w:lineRule="auto"/>
        <w:contextualSpacing/>
        <w:mirrorIndents/>
      </w:pPr>
      <w:r>
        <w:lastRenderedPageBreak/>
        <w:t xml:space="preserve">                    break;</w:t>
      </w:r>
    </w:p>
    <w:p w:rsidR="00B92D70" w:rsidRDefault="00B92D70" w:rsidP="00B92D70">
      <w:pPr>
        <w:spacing w:line="360" w:lineRule="auto"/>
        <w:contextualSpacing/>
        <w:mirrorIndents/>
      </w:pPr>
      <w:r>
        <w:t xml:space="preserve">            case 12: </w:t>
      </w:r>
    </w:p>
    <w:p w:rsidR="00B92D70" w:rsidRDefault="00B92D70" w:rsidP="00B92D70">
      <w:pPr>
        <w:spacing w:line="360" w:lineRule="auto"/>
        <w:contextualSpacing/>
        <w:mirrorIndents/>
      </w:pPr>
      <w:r>
        <w:t xml:space="preserve">                cout &lt;&lt; "K";</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case 13: </w:t>
      </w:r>
    </w:p>
    <w:p w:rsidR="00B92D70" w:rsidRDefault="00B92D70" w:rsidP="00B92D70">
      <w:pPr>
        <w:spacing w:line="360" w:lineRule="auto"/>
        <w:contextualSpacing/>
        <w:mirrorIndents/>
      </w:pPr>
      <w:r>
        <w:t xml:space="preserve">                cout &lt;&lt; "Q";</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case 14:</w:t>
      </w:r>
    </w:p>
    <w:p w:rsidR="00B92D70" w:rsidRDefault="00B92D70" w:rsidP="00B92D70">
      <w:pPr>
        <w:spacing w:line="360" w:lineRule="auto"/>
        <w:contextualSpacing/>
        <w:mirrorIndents/>
      </w:pPr>
      <w:r>
        <w:t xml:space="preserve">                cout &lt;&lt; "A";</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default:</w:t>
      </w:r>
    </w:p>
    <w:p w:rsidR="00B92D70" w:rsidRDefault="00B92D70" w:rsidP="00B92D70">
      <w:pPr>
        <w:spacing w:line="360" w:lineRule="auto"/>
        <w:contextualSpacing/>
        <w:mirrorIndents/>
      </w:pPr>
      <w:r>
        <w:t xml:space="preserve">                cout &lt;&lt; card % 100;</w:t>
      </w:r>
    </w:p>
    <w:p w:rsidR="00B92D70" w:rsidRDefault="00B92D70" w:rsidP="00B92D70">
      <w:pPr>
        <w:spacing w:line="360" w:lineRule="auto"/>
        <w:contextualSpacing/>
        <w:mirrorIndents/>
      </w:pPr>
      <w:r>
        <w:t xml:space="preserve">        }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hides first card</w:t>
      </w:r>
    </w:p>
    <w:p w:rsidR="00B92D70" w:rsidRDefault="00B92D70" w:rsidP="00B92D70">
      <w:pPr>
        <w:spacing w:line="360" w:lineRule="auto"/>
        <w:contextualSpacing/>
        <w:mirrorIndents/>
      </w:pPr>
      <w:r>
        <w:t>// and shows the second card of the computer</w:t>
      </w:r>
    </w:p>
    <w:p w:rsidR="00B92D70" w:rsidRDefault="00B92D70" w:rsidP="00B92D70">
      <w:pPr>
        <w:spacing w:line="360" w:lineRule="auto"/>
        <w:contextualSpacing/>
        <w:mirrorIndents/>
      </w:pPr>
      <w:r>
        <w:t>void shwCrds(const int deck[], int numCards, bool hideFirstCard)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if(hideFirstCard)</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ShwCrd(deck[0]);</w:t>
      </w:r>
    </w:p>
    <w:p w:rsidR="00B92D70" w:rsidRDefault="00B92D70" w:rsidP="00B92D70">
      <w:pPr>
        <w:spacing w:line="360" w:lineRule="auto"/>
        <w:contextualSpacing/>
        <w:mirrorIndents/>
      </w:pPr>
      <w:r>
        <w:t xml:space="preserve">        cout &lt;&lt; "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for(int i = 1; i &lt; numCards; i++)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if(deck[i] != 0)</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ShwCrd(deck[i]);</w:t>
      </w:r>
    </w:p>
    <w:p w:rsidR="00B92D70" w:rsidRDefault="00B92D70" w:rsidP="00B92D70">
      <w:pPr>
        <w:spacing w:line="360" w:lineRule="auto"/>
        <w:contextualSpacing/>
        <w:mirrorIndents/>
      </w:pPr>
      <w:r>
        <w:t xml:space="preserve">            cout &lt;&lt; " ";</w:t>
      </w:r>
    </w:p>
    <w:p w:rsidR="00B92D70" w:rsidRDefault="00B92D70" w:rsidP="00B92D70">
      <w:pPr>
        <w:spacing w:line="360" w:lineRule="auto"/>
        <w:contextualSpacing/>
        <w:mirrorIndents/>
      </w:pPr>
      <w:r>
        <w:lastRenderedPageBreak/>
        <w:t xml:space="preserve">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dumps used cards so that the deck constantly</w:t>
      </w:r>
    </w:p>
    <w:p w:rsidR="00B92D70" w:rsidRDefault="00B92D70" w:rsidP="00B92D70">
      <w:pPr>
        <w:spacing w:line="360" w:lineRule="auto"/>
        <w:contextualSpacing/>
        <w:mirrorIndents/>
      </w:pPr>
      <w:r>
        <w:t>// changes and has random cards</w:t>
      </w:r>
    </w:p>
    <w:p w:rsidR="00B92D70" w:rsidRDefault="00B92D70" w:rsidP="00B92D70">
      <w:pPr>
        <w:spacing w:line="360" w:lineRule="auto"/>
        <w:contextualSpacing/>
        <w:mirrorIndents/>
      </w:pPr>
      <w:r>
        <w:t>void dump(int deck[], int size)</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ab/>
        <w:t>for(int i = 0; i &lt; size; i++)</w:t>
      </w:r>
    </w:p>
    <w:p w:rsidR="00B92D70" w:rsidRDefault="00B92D70" w:rsidP="00B92D70">
      <w:pPr>
        <w:spacing w:line="360" w:lineRule="auto"/>
        <w:contextualSpacing/>
        <w:mirrorIndents/>
      </w:pPr>
      <w:r>
        <w:tab/>
        <w:t>{</w:t>
      </w:r>
    </w:p>
    <w:p w:rsidR="00B92D70" w:rsidRDefault="00B92D70" w:rsidP="00B92D70">
      <w:pPr>
        <w:spacing w:line="360" w:lineRule="auto"/>
        <w:contextualSpacing/>
        <w:mirrorIndents/>
      </w:pPr>
      <w:r>
        <w:tab/>
      </w:r>
      <w:r>
        <w:tab/>
        <w:t>cout &lt;&lt; i + 1 &lt;&lt; ".) " &lt;&lt; deck[i] &lt;&lt; endl;</w:t>
      </w:r>
    </w:p>
    <w:p w:rsidR="00B92D70" w:rsidRDefault="00B92D70" w:rsidP="00B92D70">
      <w:pPr>
        <w:spacing w:line="360" w:lineRule="auto"/>
        <w:contextualSpacing/>
        <w:mirrorIndents/>
      </w:pPr>
      <w:r>
        <w:tab/>
        <w:t>}</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p>
    <w:p w:rsidR="00B92D70" w:rsidRDefault="00B92D70" w:rsidP="00B92D70">
      <w:pPr>
        <w:spacing w:line="360" w:lineRule="auto"/>
        <w:contextualSpacing/>
        <w:mirrorIndents/>
      </w:pPr>
      <w:r>
        <w:t>int randNum(int low, int high) {</w:t>
      </w:r>
    </w:p>
    <w:p w:rsidR="00B92D70" w:rsidRDefault="00B92D70" w:rsidP="00B92D70">
      <w:pPr>
        <w:spacing w:line="360" w:lineRule="auto"/>
        <w:contextualSpacing/>
        <w:mirrorIndents/>
      </w:pPr>
      <w:r>
        <w:tab/>
        <w:t>static bool firstTime = true;</w:t>
      </w:r>
    </w:p>
    <w:p w:rsidR="00B92D70" w:rsidRDefault="00B92D70" w:rsidP="00B92D70">
      <w:pPr>
        <w:spacing w:line="360" w:lineRule="auto"/>
        <w:contextualSpacing/>
        <w:mirrorIndents/>
      </w:pPr>
      <w:r>
        <w:tab/>
        <w:t>int randNum;</w:t>
      </w:r>
    </w:p>
    <w:p w:rsidR="00B92D70" w:rsidRDefault="00B92D70" w:rsidP="00B92D70">
      <w:pPr>
        <w:spacing w:line="360" w:lineRule="auto"/>
        <w:contextualSpacing/>
        <w:mirrorIndents/>
      </w:pPr>
      <w:r>
        <w:tab/>
        <w:t>if (firstTime) {</w:t>
      </w:r>
    </w:p>
    <w:p w:rsidR="00B92D70" w:rsidRDefault="00B92D70" w:rsidP="00B92D70">
      <w:pPr>
        <w:spacing w:line="360" w:lineRule="auto"/>
        <w:contextualSpacing/>
        <w:mirrorIndents/>
      </w:pPr>
      <w:r>
        <w:tab/>
      </w:r>
      <w:r>
        <w:tab/>
        <w:t>srand(static_cast &lt;unsigned int&gt; (time(NULL)) );</w:t>
      </w:r>
    </w:p>
    <w:p w:rsidR="00B92D70" w:rsidRDefault="00B92D70" w:rsidP="00B92D70">
      <w:pPr>
        <w:spacing w:line="360" w:lineRule="auto"/>
        <w:contextualSpacing/>
        <w:mirrorIndents/>
      </w:pPr>
      <w:r>
        <w:tab/>
      </w:r>
      <w:r>
        <w:tab/>
        <w:t>firstTime = false;</w:t>
      </w:r>
    </w:p>
    <w:p w:rsidR="00B92D70" w:rsidRDefault="00B92D70" w:rsidP="00B92D70">
      <w:pPr>
        <w:spacing w:line="360" w:lineRule="auto"/>
        <w:contextualSpacing/>
        <w:mirrorIndents/>
      </w:pPr>
      <w:r>
        <w:tab/>
        <w:t>}</w:t>
      </w:r>
    </w:p>
    <w:p w:rsidR="00B92D70" w:rsidRDefault="00B92D70" w:rsidP="00B92D70">
      <w:pPr>
        <w:spacing w:line="360" w:lineRule="auto"/>
        <w:contextualSpacing/>
        <w:mirrorIndents/>
      </w:pPr>
      <w:r>
        <w:tab/>
        <w:t>randNum = rand() % (high - low + 1) + low;</w:t>
      </w:r>
    </w:p>
    <w:p w:rsidR="00B92D70" w:rsidRDefault="00B92D70" w:rsidP="00B92D70">
      <w:pPr>
        <w:spacing w:line="360" w:lineRule="auto"/>
        <w:contextualSpacing/>
        <w:mirrorIndents/>
      </w:pPr>
      <w:r>
        <w:tab/>
        <w:t>return randNum;</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Function for game 2, to determine the card values</w:t>
      </w:r>
    </w:p>
    <w:p w:rsidR="00B92D70" w:rsidRDefault="00B92D70" w:rsidP="00B92D70">
      <w:pPr>
        <w:spacing w:line="360" w:lineRule="auto"/>
        <w:contextualSpacing/>
        <w:mirrorIndents/>
      </w:pPr>
      <w:r>
        <w:t>int cardVal(int card)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cardVal;</w:t>
      </w:r>
    </w:p>
    <w:p w:rsidR="00B92D70" w:rsidRDefault="00B92D70" w:rsidP="00B92D70">
      <w:pPr>
        <w:spacing w:line="360" w:lineRule="auto"/>
        <w:contextualSpacing/>
        <w:mirrorIndents/>
      </w:pPr>
      <w:r>
        <w:t xml:space="preserve">    switch(card % 100)</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 switch used for the different card possibilities and their value</w:t>
      </w:r>
    </w:p>
    <w:p w:rsidR="00B92D70" w:rsidRDefault="00B92D70" w:rsidP="00B92D70">
      <w:pPr>
        <w:spacing w:line="360" w:lineRule="auto"/>
        <w:contextualSpacing/>
        <w:mirrorIndents/>
      </w:pPr>
      <w:r>
        <w:lastRenderedPageBreak/>
        <w:t xml:space="preserve">        case 1: </w:t>
      </w:r>
    </w:p>
    <w:p w:rsidR="00B92D70" w:rsidRDefault="00B92D70" w:rsidP="00B92D70">
      <w:pPr>
        <w:spacing w:line="360" w:lineRule="auto"/>
        <w:contextualSpacing/>
        <w:mirrorIndents/>
      </w:pPr>
      <w:r>
        <w:t xml:space="preserve">            cardVal = 11;</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case 11: </w:t>
      </w:r>
    </w:p>
    <w:p w:rsidR="00B92D70" w:rsidRDefault="00B92D70" w:rsidP="00B92D70">
      <w:pPr>
        <w:spacing w:line="360" w:lineRule="auto"/>
        <w:contextualSpacing/>
        <w:mirrorIndents/>
      </w:pPr>
      <w:r>
        <w:t xml:space="preserve">        case 12: </w:t>
      </w:r>
    </w:p>
    <w:p w:rsidR="00B92D70" w:rsidRDefault="00B92D70" w:rsidP="00B92D70">
      <w:pPr>
        <w:spacing w:line="360" w:lineRule="auto"/>
        <w:contextualSpacing/>
        <w:mirrorIndents/>
      </w:pPr>
      <w:r>
        <w:t xml:space="preserve">        case 13: </w:t>
      </w:r>
    </w:p>
    <w:p w:rsidR="00B92D70" w:rsidRDefault="00B92D70" w:rsidP="00B92D70">
      <w:pPr>
        <w:spacing w:line="360" w:lineRule="auto"/>
        <w:contextualSpacing/>
        <w:mirrorIndents/>
      </w:pPr>
      <w:r>
        <w:t xml:space="preserve">            cardVal = 10;</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case 14:</w:t>
      </w:r>
    </w:p>
    <w:p w:rsidR="00B92D70" w:rsidRDefault="00B92D70" w:rsidP="00B92D70">
      <w:pPr>
        <w:spacing w:line="360" w:lineRule="auto"/>
        <w:contextualSpacing/>
        <w:mirrorIndents/>
      </w:pPr>
      <w:r>
        <w:t xml:space="preserve">            cardVal = 1;</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default:</w:t>
      </w:r>
    </w:p>
    <w:p w:rsidR="00B92D70" w:rsidRDefault="00B92D70" w:rsidP="00B92D70">
      <w:pPr>
        <w:spacing w:line="360" w:lineRule="auto"/>
        <w:contextualSpacing/>
        <w:mirrorIndents/>
      </w:pPr>
      <w:r>
        <w:t xml:space="preserve">        cardVal = (card % 100);</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return cardVal;</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Function for game 2, to pick out the top of the deck.</w:t>
      </w:r>
    </w:p>
    <w:p w:rsidR="00B92D70" w:rsidRDefault="00B92D70" w:rsidP="00B92D70">
      <w:pPr>
        <w:spacing w:line="360" w:lineRule="auto"/>
        <w:contextualSpacing/>
        <w:mirrorIndents/>
      </w:pPr>
      <w:r>
        <w:t>int pTC(int deck[])</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topCard;</w:t>
      </w:r>
    </w:p>
    <w:p w:rsidR="00B92D70" w:rsidRDefault="00B92D70" w:rsidP="00B92D70">
      <w:pPr>
        <w:spacing w:line="360" w:lineRule="auto"/>
        <w:contextualSpacing/>
        <w:mirrorIndents/>
      </w:pPr>
      <w:r>
        <w:t xml:space="preserve">    for(int i = 0; i &lt; 51;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if(deck[i] != 0)</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topCard = deck[i];</w:t>
      </w:r>
    </w:p>
    <w:p w:rsidR="00B92D70" w:rsidRDefault="00B92D70" w:rsidP="00B92D70">
      <w:pPr>
        <w:spacing w:line="360" w:lineRule="auto"/>
        <w:contextualSpacing/>
        <w:mirrorIndents/>
      </w:pPr>
      <w:r>
        <w:t xml:space="preserve">            deck[i] = 0;</w:t>
      </w:r>
    </w:p>
    <w:p w:rsidR="00B92D70" w:rsidRDefault="00B92D70" w:rsidP="00B92D70">
      <w:pPr>
        <w:spacing w:line="360" w:lineRule="auto"/>
        <w:contextualSpacing/>
        <w:mirrorIndents/>
      </w:pPr>
      <w:r>
        <w:t xml:space="preserve">            return topCard;</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adds a card to both users</w:t>
      </w:r>
    </w:p>
    <w:p w:rsidR="00B92D70" w:rsidRDefault="00B92D70" w:rsidP="00B92D70">
      <w:pPr>
        <w:spacing w:line="360" w:lineRule="auto"/>
        <w:contextualSpacing/>
        <w:mirrorIndents/>
      </w:pPr>
      <w:r>
        <w:t>void addToHand(int hand[], int cardToAdd)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for(int i = 0; i &lt; 9; i++)</w:t>
      </w:r>
    </w:p>
    <w:p w:rsidR="00B92D70" w:rsidRDefault="00B92D70" w:rsidP="00B92D70">
      <w:pPr>
        <w:spacing w:line="360" w:lineRule="auto"/>
        <w:contextualSpacing/>
        <w:mirrorIndents/>
      </w:pPr>
      <w:r>
        <w:lastRenderedPageBreak/>
        <w:t xml:space="preserve">    {</w:t>
      </w:r>
    </w:p>
    <w:p w:rsidR="00B92D70" w:rsidRDefault="00B92D70" w:rsidP="00B92D70">
      <w:pPr>
        <w:spacing w:line="360" w:lineRule="auto"/>
        <w:contextualSpacing/>
        <w:mirrorIndents/>
      </w:pPr>
      <w:r>
        <w:t xml:space="preserve">        if(hand[i] == 0)</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hand[i] = cardToAdd;</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allows the user to choose between</w:t>
      </w:r>
    </w:p>
    <w:p w:rsidR="00B92D70" w:rsidRDefault="00B92D70" w:rsidP="00B92D70">
      <w:pPr>
        <w:spacing w:line="360" w:lineRule="auto"/>
        <w:contextualSpacing/>
        <w:mirrorIndents/>
      </w:pPr>
      <w:r>
        <w:t>// hit or stand</w:t>
      </w:r>
    </w:p>
    <w:p w:rsidR="00B92D70" w:rsidRDefault="00B92D70" w:rsidP="00B92D70">
      <w:pPr>
        <w:spacing w:line="360" w:lineRule="auto"/>
        <w:contextualSpacing/>
        <w:mirrorIndents/>
      </w:pPr>
      <w:r>
        <w:t>void hitUntilStand(int dHand[], int deck[], int pHand[])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for(int i = 0; i &lt; 9;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if(handval(dHand) &lt; 17)</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if(level == 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addToHand(dHand, pTC(deck));</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 if(level == 2)</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addToHand(dHand, pTC(deck));</w:t>
      </w:r>
    </w:p>
    <w:p w:rsidR="00B92D70" w:rsidRDefault="00B92D70" w:rsidP="00B92D70">
      <w:pPr>
        <w:spacing w:line="360" w:lineRule="auto"/>
        <w:contextualSpacing/>
        <w:mirrorIndents/>
      </w:pPr>
      <w:r>
        <w:t xml:space="preserve">                softOrHardD(dHand, pHand);</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if(i == 0)</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"The Dealer stands." &lt;&lt; endl;</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 if(i == 1) </w:t>
      </w:r>
    </w:p>
    <w:p w:rsidR="00B92D70" w:rsidRDefault="00B92D70" w:rsidP="00B92D70">
      <w:pPr>
        <w:spacing w:line="360" w:lineRule="auto"/>
        <w:contextualSpacing/>
        <w:mirrorIndents/>
      </w:pPr>
      <w:r>
        <w:lastRenderedPageBreak/>
        <w:t xml:space="preserve">            {</w:t>
      </w:r>
    </w:p>
    <w:p w:rsidR="00B92D70" w:rsidRDefault="00B92D70" w:rsidP="00B92D70">
      <w:pPr>
        <w:spacing w:line="360" w:lineRule="auto"/>
        <w:contextualSpacing/>
        <w:mirrorIndents/>
      </w:pPr>
      <w:r>
        <w:t xml:space="preserve">                cout &lt;&lt; "The Dealer hit a card and stands." &lt;&lt; endl;</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"The Dealer hit " &lt;&lt; i &lt;&lt; " cards and stands." &lt;&lt; endl;</w:t>
      </w:r>
    </w:p>
    <w:p w:rsidR="00B92D70" w:rsidRDefault="00B92D70" w:rsidP="00B92D70">
      <w:pPr>
        <w:spacing w:line="360" w:lineRule="auto"/>
        <w:contextualSpacing/>
        <w:mirrorIndents/>
      </w:pPr>
      <w:r>
        <w:t xml:space="preserve">                break;</w:t>
      </w:r>
    </w:p>
    <w:p w:rsidR="00B92D70" w:rsidRDefault="00B92D70" w:rsidP="00B92D70">
      <w:pPr>
        <w:spacing w:line="360" w:lineRule="auto"/>
        <w:contextualSpacing/>
        <w:mirrorIndents/>
      </w:pPr>
      <w:r>
        <w:t xml:space="preserve">            }</w:t>
      </w:r>
      <w:r>
        <w:tab/>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Function that calculates the total value of all your cards combined</w:t>
      </w:r>
    </w:p>
    <w:p w:rsidR="00B92D70" w:rsidRDefault="00B92D70" w:rsidP="00B92D70">
      <w:pPr>
        <w:spacing w:line="360" w:lineRule="auto"/>
        <w:contextualSpacing/>
        <w:mirrorIndents/>
      </w:pPr>
      <w:r>
        <w:t>int handval(const int hand[])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addCardValues = 0;</w:t>
      </w:r>
    </w:p>
    <w:p w:rsidR="00B92D70" w:rsidRDefault="00B92D70" w:rsidP="00B92D70">
      <w:pPr>
        <w:spacing w:line="360" w:lineRule="auto"/>
        <w:contextualSpacing/>
        <w:mirrorIndents/>
      </w:pPr>
      <w:r>
        <w:t xml:space="preserve">    for(int i = 0; i &lt; 9;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addCardValues = addCardValues + cardVal(hand[i]);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return addCardValues;</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Statement to prompt the user if they want to play again or not</w:t>
      </w:r>
    </w:p>
    <w:p w:rsidR="00B92D70" w:rsidRDefault="00B92D70" w:rsidP="00B92D70">
      <w:pPr>
        <w:spacing w:line="360" w:lineRule="auto"/>
        <w:contextualSpacing/>
        <w:mirrorIndents/>
      </w:pPr>
      <w:r>
        <w:t>bool pAH(char&amp; ans)</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cout &lt;&lt; endl;</w:t>
      </w:r>
    </w:p>
    <w:p w:rsidR="00B92D70" w:rsidRDefault="00B92D70" w:rsidP="00B92D70">
      <w:pPr>
        <w:spacing w:line="360" w:lineRule="auto"/>
        <w:contextualSpacing/>
        <w:mirrorIndents/>
      </w:pPr>
      <w:r>
        <w:t xml:space="preserve">    cout &lt;&lt; "Would you like to play another round?? (Y/N): ";</w:t>
      </w:r>
    </w:p>
    <w:p w:rsidR="00B92D70" w:rsidRDefault="00B92D70" w:rsidP="00B92D70">
      <w:pPr>
        <w:spacing w:line="360" w:lineRule="auto"/>
        <w:contextualSpacing/>
        <w:mirrorIndents/>
      </w:pPr>
      <w:r>
        <w:t xml:space="preserve">    cin &gt;&gt; ans;</w:t>
      </w:r>
    </w:p>
    <w:p w:rsidR="00B92D70" w:rsidRDefault="00B92D70" w:rsidP="00B92D70">
      <w:pPr>
        <w:spacing w:line="360" w:lineRule="auto"/>
        <w:contextualSpacing/>
        <w:mirrorIndents/>
      </w:pPr>
      <w:r>
        <w:t xml:space="preserve">    if(ans == 'Y' || ans == 'y')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game();</w:t>
      </w:r>
    </w:p>
    <w:p w:rsidR="00B92D70" w:rsidRDefault="00B92D70" w:rsidP="00B92D70">
      <w:pPr>
        <w:spacing w:line="360" w:lineRule="auto"/>
        <w:contextualSpacing/>
        <w:mirrorIndents/>
      </w:pPr>
      <w:r>
        <w:t xml:space="preserve">        return(true);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lastRenderedPageBreak/>
        <w:t xml:space="preserve">    {</w:t>
      </w:r>
    </w:p>
    <w:p w:rsidR="00B92D70" w:rsidRDefault="00B92D70" w:rsidP="00B92D70">
      <w:pPr>
        <w:spacing w:line="360" w:lineRule="auto"/>
        <w:contextualSpacing/>
        <w:mirrorIndents/>
      </w:pPr>
      <w:r>
        <w:t xml:space="preserve">        return(false);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Statement that allows user to choose between hit and stand</w:t>
      </w:r>
    </w:p>
    <w:p w:rsidR="00B92D70" w:rsidRDefault="00B92D70" w:rsidP="00B92D70">
      <w:pPr>
        <w:spacing w:line="360" w:lineRule="auto"/>
        <w:contextualSpacing/>
        <w:mirrorIndents/>
      </w:pPr>
      <w:r>
        <w:t>bool uTD(char&amp; draw)</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cout &lt;&lt; "Would you like to hit or stand? (H/S): " &lt;&lt; endl;</w:t>
      </w:r>
    </w:p>
    <w:p w:rsidR="00B92D70" w:rsidRDefault="00B92D70" w:rsidP="00B92D70">
      <w:pPr>
        <w:spacing w:line="360" w:lineRule="auto"/>
        <w:contextualSpacing/>
        <w:mirrorIndents/>
      </w:pPr>
      <w:r>
        <w:t xml:space="preserve">    cin &gt;&gt; draw;</w:t>
      </w:r>
    </w:p>
    <w:p w:rsidR="00B92D70" w:rsidRDefault="00B92D70" w:rsidP="00B92D70">
      <w:pPr>
        <w:spacing w:line="360" w:lineRule="auto"/>
        <w:contextualSpacing/>
        <w:mirrorIndents/>
      </w:pPr>
      <w:r>
        <w:t xml:space="preserve">    if(draw == 'h' || draw == 'H')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return(true);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return(false);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calculates both scores and determines who</w:t>
      </w:r>
    </w:p>
    <w:p w:rsidR="00B92D70" w:rsidRDefault="00B92D70" w:rsidP="00B92D70">
      <w:pPr>
        <w:spacing w:line="360" w:lineRule="auto"/>
        <w:contextualSpacing/>
        <w:mirrorIndents/>
      </w:pPr>
      <w:r>
        <w:t>// the winner is</w:t>
      </w:r>
    </w:p>
    <w:p w:rsidR="00B92D70" w:rsidRDefault="00B92D70" w:rsidP="00B92D70">
      <w:pPr>
        <w:spacing w:line="360" w:lineRule="auto"/>
        <w:contextualSpacing/>
        <w:mirrorIndents/>
      </w:pPr>
      <w:r>
        <w:t>void winner(const int pHand[], const int dHand[])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playerScore = handval(pHand);</w:t>
      </w:r>
    </w:p>
    <w:p w:rsidR="00B92D70" w:rsidRDefault="00B92D70" w:rsidP="00B92D70">
      <w:pPr>
        <w:spacing w:line="360" w:lineRule="auto"/>
        <w:contextualSpacing/>
        <w:mirrorIndents/>
      </w:pPr>
      <w:r>
        <w:t xml:space="preserve">    int dealerScore = handval(dHand);</w:t>
      </w:r>
    </w:p>
    <w:p w:rsidR="00B92D70" w:rsidRDefault="00B92D70" w:rsidP="00B92D70">
      <w:pPr>
        <w:spacing w:line="360" w:lineRule="auto"/>
        <w:contextualSpacing/>
        <w:mirrorIndents/>
      </w:pPr>
      <w:r>
        <w:t xml:space="preserve">    int win, loss;</w:t>
      </w:r>
    </w:p>
    <w:p w:rsidR="00B92D70" w:rsidRDefault="00B92D70" w:rsidP="00B92D70">
      <w:pPr>
        <w:spacing w:line="360" w:lineRule="auto"/>
        <w:contextualSpacing/>
        <w:mirrorIndents/>
      </w:pPr>
      <w:r>
        <w:t xml:space="preserve">    score(pHand, dHand);</w:t>
      </w:r>
    </w:p>
    <w:p w:rsidR="00B92D70" w:rsidRDefault="00B92D70" w:rsidP="00B92D70">
      <w:pPr>
        <w:spacing w:line="360" w:lineRule="auto"/>
        <w:contextualSpacing/>
        <w:mirrorIndents/>
      </w:pPr>
      <w:r>
        <w:t xml:space="preserve">    if(playerScore &lt; 22 &amp;&amp; playerScore &gt; dealerScore || dealerScore &gt; 21 &amp;&amp; playerScore &lt; 22)</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"Congrats! You win!" &lt;&lt; endl;</w:t>
      </w:r>
    </w:p>
    <w:p w:rsidR="00B92D70" w:rsidRDefault="00B92D70" w:rsidP="00B92D70">
      <w:pPr>
        <w:spacing w:line="360" w:lineRule="auto"/>
        <w:contextualSpacing/>
        <w:mirrorIndents/>
      </w:pPr>
      <w:r>
        <w:t xml:space="preserve">    }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if(playerScore == dealerScore)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lastRenderedPageBreak/>
        <w:t xml:space="preserve">            cout &lt;&lt; "It's a tie!" &lt;&lt; endl;</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"Sorry! You lose! Maybe next time!" &lt;&lt; endl;</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checks to see if the user busts</w:t>
      </w:r>
    </w:p>
    <w:p w:rsidR="00B92D70" w:rsidRDefault="00B92D70" w:rsidP="00B92D70">
      <w:pPr>
        <w:spacing w:line="360" w:lineRule="auto"/>
        <w:contextualSpacing/>
        <w:mirrorIndents/>
      </w:pPr>
      <w:r>
        <w:t>void chckBus(const int pHand[], const int dHand[], char Play)</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win, loss;</w:t>
      </w:r>
    </w:p>
    <w:p w:rsidR="00B92D70" w:rsidRDefault="00B92D70" w:rsidP="00B92D70">
      <w:pPr>
        <w:spacing w:line="360" w:lineRule="auto"/>
        <w:contextualSpacing/>
        <w:mirrorIndents/>
      </w:pPr>
      <w:r>
        <w:t xml:space="preserve">    int playerScore = handval(pHand);</w:t>
      </w:r>
    </w:p>
    <w:p w:rsidR="00B92D70" w:rsidRDefault="00B92D70" w:rsidP="00B92D70">
      <w:pPr>
        <w:spacing w:line="360" w:lineRule="auto"/>
        <w:contextualSpacing/>
        <w:mirrorIndents/>
      </w:pPr>
      <w:r>
        <w:t xml:space="preserve">    int dealerScore = handval(dHand);</w:t>
      </w:r>
    </w:p>
    <w:p w:rsidR="00B92D70" w:rsidRDefault="00B92D70" w:rsidP="00B92D70">
      <w:pPr>
        <w:spacing w:line="360" w:lineRule="auto"/>
        <w:contextualSpacing/>
        <w:mirrorIndents/>
      </w:pPr>
      <w:r>
        <w:t xml:space="preserve">    if(playerScore &gt; 21)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"You bust with " &lt;&lt; handval(pHand) &lt;&lt; " points." &lt;&lt; endl;</w:t>
      </w:r>
    </w:p>
    <w:p w:rsidR="00B92D70" w:rsidRDefault="00B92D70" w:rsidP="00B92D70">
      <w:pPr>
        <w:spacing w:line="360" w:lineRule="auto"/>
        <w:contextualSpacing/>
        <w:mirrorIndents/>
      </w:pPr>
      <w:r>
        <w:t xml:space="preserve">        pAH(Play);</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 if(dealerScore &gt; 21)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score(pHand, dHand);</w:t>
      </w:r>
    </w:p>
    <w:p w:rsidR="00B92D70" w:rsidRDefault="00B92D70" w:rsidP="00B92D70">
      <w:pPr>
        <w:spacing w:line="360" w:lineRule="auto"/>
        <w:contextualSpacing/>
        <w:mirrorIndents/>
      </w:pPr>
      <w:r>
        <w:t xml:space="preserve">        cout &lt;&lt; "The Dealer bust! You Win!" &lt;&lt; endl;</w:t>
      </w:r>
    </w:p>
    <w:p w:rsidR="00B92D70" w:rsidRDefault="00B92D70" w:rsidP="00B92D70">
      <w:pPr>
        <w:spacing w:line="360" w:lineRule="auto"/>
        <w:contextualSpacing/>
        <w:mirrorIndents/>
      </w:pPr>
      <w:r>
        <w:t xml:space="preserve">        pAH(Play);</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void bD(const int hand[])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win;</w:t>
      </w:r>
    </w:p>
    <w:p w:rsidR="00B92D70" w:rsidRDefault="00B92D70" w:rsidP="00B92D70">
      <w:pPr>
        <w:spacing w:line="360" w:lineRule="auto"/>
        <w:contextualSpacing/>
        <w:mirrorIndents/>
      </w:pPr>
      <w:r>
        <w:t xml:space="preserve">    if(cardVal(hand[0]) % 100 == 10&amp;&amp; cardVal(hand[1]) % 100 == 11)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"You pulled a backdoor" &lt;&lt; endl;</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lastRenderedPageBreak/>
        <w:t>// Void function for game 2, which checks to see if user receives</w:t>
      </w:r>
    </w:p>
    <w:p w:rsidR="00B92D70" w:rsidRDefault="00B92D70" w:rsidP="00B92D70">
      <w:pPr>
        <w:spacing w:line="360" w:lineRule="auto"/>
        <w:contextualSpacing/>
        <w:mirrorIndents/>
      </w:pPr>
      <w:r>
        <w:t>// a bJ after a hit or stand</w:t>
      </w:r>
    </w:p>
    <w:p w:rsidR="00B92D70" w:rsidRDefault="00B92D70" w:rsidP="00B92D70">
      <w:pPr>
        <w:spacing w:line="360" w:lineRule="auto"/>
        <w:contextualSpacing/>
        <w:mirrorIndents/>
      </w:pPr>
      <w:r>
        <w:t>void bJ(const int pHand[], const int dHand[], char Play)</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win;</w:t>
      </w:r>
    </w:p>
    <w:p w:rsidR="00B92D70" w:rsidRDefault="00B92D70" w:rsidP="00B92D70">
      <w:pPr>
        <w:spacing w:line="360" w:lineRule="auto"/>
        <w:contextualSpacing/>
        <w:mirrorIndents/>
      </w:pPr>
      <w:r>
        <w:t xml:space="preserve">    int playerScore = handval(pHand);</w:t>
      </w:r>
    </w:p>
    <w:p w:rsidR="00B92D70" w:rsidRDefault="00B92D70" w:rsidP="00B92D70">
      <w:pPr>
        <w:spacing w:line="360" w:lineRule="auto"/>
        <w:contextualSpacing/>
        <w:mirrorIndents/>
      </w:pPr>
      <w:r>
        <w:t xml:space="preserve">    int dealerScore = handval(dHand);</w:t>
      </w:r>
    </w:p>
    <w:p w:rsidR="00B92D70" w:rsidRDefault="00B92D70" w:rsidP="00B92D70">
      <w:pPr>
        <w:spacing w:line="360" w:lineRule="auto"/>
        <w:contextualSpacing/>
        <w:mirrorIndents/>
      </w:pPr>
      <w:r>
        <w:t xml:space="preserve">    if((playerScore == 21) &amp;&amp; (dealerScore != 21))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score(pHand,  dHand);</w:t>
      </w:r>
    </w:p>
    <w:p w:rsidR="00B92D70" w:rsidRDefault="00B92D70" w:rsidP="00B92D70">
      <w:pPr>
        <w:spacing w:line="360" w:lineRule="auto"/>
        <w:contextualSpacing/>
        <w:mirrorIndents/>
      </w:pPr>
      <w:r>
        <w:t xml:space="preserve">        cout &lt;&lt; "Blackjack! Congrats you win!" &lt;&lt; endl;</w:t>
      </w:r>
    </w:p>
    <w:p w:rsidR="00B92D70" w:rsidRDefault="00B92D70" w:rsidP="00B92D70">
      <w:pPr>
        <w:spacing w:line="360" w:lineRule="auto"/>
        <w:contextualSpacing/>
        <w:mirrorIndents/>
      </w:pPr>
      <w:r>
        <w:t xml:space="preserve">        bD(pHand);</w:t>
      </w:r>
    </w:p>
    <w:p w:rsidR="00B92D70" w:rsidRDefault="00B92D70" w:rsidP="00B92D70">
      <w:pPr>
        <w:spacing w:line="360" w:lineRule="auto"/>
        <w:contextualSpacing/>
        <w:mirrorIndents/>
      </w:pPr>
      <w:r>
        <w:t xml:space="preserve">        pAH(Play);</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 if((playerScore == 21) &amp;&amp; (dealerScore == 21))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score(pHand, dHand);</w:t>
      </w:r>
    </w:p>
    <w:p w:rsidR="00B92D70" w:rsidRDefault="00B92D70" w:rsidP="00B92D70">
      <w:pPr>
        <w:spacing w:line="360" w:lineRule="auto"/>
        <w:contextualSpacing/>
        <w:mirrorIndents/>
      </w:pPr>
      <w:r>
        <w:t xml:space="preserve">        cout &lt;&lt; "The Dealer and you both got Blackjack!" &lt;&lt; endl;</w:t>
      </w:r>
    </w:p>
    <w:p w:rsidR="00B92D70" w:rsidRDefault="00B92D70" w:rsidP="00B92D70">
      <w:pPr>
        <w:spacing w:line="360" w:lineRule="auto"/>
        <w:contextualSpacing/>
        <w:mirrorIndents/>
      </w:pPr>
      <w:r>
        <w:t xml:space="preserve">        pAH(Play);</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checks to see if user receives a</w:t>
      </w:r>
    </w:p>
    <w:p w:rsidR="00B92D70" w:rsidRDefault="00B92D70" w:rsidP="00B92D70">
      <w:pPr>
        <w:spacing w:line="360" w:lineRule="auto"/>
        <w:contextualSpacing/>
        <w:mirrorIndents/>
      </w:pPr>
      <w:r>
        <w:t>// black jack right at the start when they receive their first two</w:t>
      </w:r>
    </w:p>
    <w:p w:rsidR="00B92D70" w:rsidRDefault="00B92D70" w:rsidP="00B92D70">
      <w:pPr>
        <w:spacing w:line="360" w:lineRule="auto"/>
        <w:contextualSpacing/>
        <w:mirrorIndents/>
      </w:pPr>
      <w:r>
        <w:t>// cards</w:t>
      </w:r>
    </w:p>
    <w:p w:rsidR="00B92D70" w:rsidRDefault="00B92D70" w:rsidP="00B92D70">
      <w:pPr>
        <w:spacing w:line="360" w:lineRule="auto"/>
        <w:contextualSpacing/>
        <w:mirrorIndents/>
      </w:pPr>
      <w:r>
        <w:t>void nBJ(const int pHand[], const int dHand[], char Play)</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int win;</w:t>
      </w:r>
    </w:p>
    <w:p w:rsidR="00B92D70" w:rsidRDefault="00B92D70" w:rsidP="00B92D70">
      <w:pPr>
        <w:spacing w:line="360" w:lineRule="auto"/>
        <w:contextualSpacing/>
        <w:mirrorIndents/>
      </w:pPr>
      <w:r>
        <w:t xml:space="preserve">    int playerScore = handval(pHand);</w:t>
      </w:r>
    </w:p>
    <w:p w:rsidR="00B92D70" w:rsidRDefault="00B92D70" w:rsidP="00B92D70">
      <w:pPr>
        <w:spacing w:line="360" w:lineRule="auto"/>
        <w:contextualSpacing/>
        <w:mirrorIndents/>
      </w:pPr>
      <w:r>
        <w:t xml:space="preserve">    int dealerScore = handval(dHand);</w:t>
      </w:r>
    </w:p>
    <w:p w:rsidR="00B92D70" w:rsidRDefault="00B92D70" w:rsidP="00B92D70">
      <w:pPr>
        <w:spacing w:line="360" w:lineRule="auto"/>
        <w:contextualSpacing/>
        <w:mirrorIndents/>
      </w:pPr>
      <w:r>
        <w:t xml:space="preserve">    if((playerScore == 21) &amp;&amp; (dealerScore != 21))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score(pHand,  dHand);</w:t>
      </w:r>
    </w:p>
    <w:p w:rsidR="00B92D70" w:rsidRDefault="00B92D70" w:rsidP="00B92D70">
      <w:pPr>
        <w:spacing w:line="360" w:lineRule="auto"/>
        <w:contextualSpacing/>
        <w:mirrorIndents/>
      </w:pPr>
      <w:r>
        <w:t xml:space="preserve">        cout &lt;&lt; "Blackjack! Congrats you win!" &lt;&lt; endl;</w:t>
      </w:r>
    </w:p>
    <w:p w:rsidR="00B92D70" w:rsidRDefault="00B92D70" w:rsidP="00B92D70">
      <w:pPr>
        <w:spacing w:line="360" w:lineRule="auto"/>
        <w:contextualSpacing/>
        <w:mirrorIndents/>
      </w:pPr>
      <w:r>
        <w:t xml:space="preserve">        bD(pHand);</w:t>
      </w:r>
    </w:p>
    <w:p w:rsidR="00B92D70" w:rsidRDefault="00B92D70" w:rsidP="00B92D70">
      <w:pPr>
        <w:spacing w:line="360" w:lineRule="auto"/>
        <w:contextualSpacing/>
        <w:mirrorIndents/>
      </w:pPr>
      <w:r>
        <w:lastRenderedPageBreak/>
        <w:t xml:space="preserve">        pAH(Play);</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calculates the score between the user</w:t>
      </w:r>
    </w:p>
    <w:p w:rsidR="00B92D70" w:rsidRDefault="00B92D70" w:rsidP="00B92D70">
      <w:pPr>
        <w:spacing w:line="360" w:lineRule="auto"/>
        <w:contextualSpacing/>
        <w:mirrorIndents/>
      </w:pPr>
      <w:r>
        <w:t>// and computer</w:t>
      </w:r>
    </w:p>
    <w:p w:rsidR="00B92D70" w:rsidRDefault="00B92D70" w:rsidP="00B92D70">
      <w:pPr>
        <w:spacing w:line="360" w:lineRule="auto"/>
        <w:contextualSpacing/>
        <w:mirrorIndents/>
      </w:pPr>
      <w:r>
        <w:t>void score(const int pHand[], const int dHand[])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cout &lt;&lt; "Player hand: ";</w:t>
      </w:r>
    </w:p>
    <w:p w:rsidR="00B92D70" w:rsidRDefault="00B92D70" w:rsidP="00B92D70">
      <w:pPr>
        <w:spacing w:line="360" w:lineRule="auto"/>
        <w:contextualSpacing/>
        <w:mirrorIndents/>
      </w:pPr>
      <w:r>
        <w:t xml:space="preserve">    shwCrds(pHand, 10, false);</w:t>
      </w:r>
    </w:p>
    <w:p w:rsidR="00B92D70" w:rsidRDefault="00B92D70" w:rsidP="00B92D70">
      <w:pPr>
        <w:spacing w:line="360" w:lineRule="auto"/>
        <w:contextualSpacing/>
        <w:mirrorIndents/>
      </w:pPr>
      <w:r>
        <w:t xml:space="preserve">    cout &lt;&lt; handval(pHand) &lt;&lt; " (pts)." &lt;&lt; endl;</w:t>
      </w:r>
    </w:p>
    <w:p w:rsidR="00B92D70" w:rsidRDefault="00B92D70" w:rsidP="00B92D70">
      <w:pPr>
        <w:spacing w:line="360" w:lineRule="auto"/>
        <w:contextualSpacing/>
        <w:mirrorIndents/>
      </w:pPr>
      <w:r>
        <w:t xml:space="preserve">    cout &lt;&lt; "Dealer hand: ";</w:t>
      </w:r>
    </w:p>
    <w:p w:rsidR="00B92D70" w:rsidRDefault="00B92D70" w:rsidP="00B92D70">
      <w:pPr>
        <w:spacing w:line="360" w:lineRule="auto"/>
        <w:contextualSpacing/>
        <w:mirrorIndents/>
      </w:pPr>
      <w:r>
        <w:t xml:space="preserve">    shwCrds(dHand, 10, false);</w:t>
      </w:r>
    </w:p>
    <w:p w:rsidR="00B92D70" w:rsidRDefault="00B92D70" w:rsidP="00B92D70">
      <w:pPr>
        <w:spacing w:line="360" w:lineRule="auto"/>
        <w:contextualSpacing/>
        <w:mirrorIndents/>
      </w:pPr>
      <w:r>
        <w:t xml:space="preserve">    cout &lt;&lt; handval(dHand) &lt;&lt; " (pts)." &lt;&lt; endl;</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determines whether the user needs to</w:t>
      </w:r>
    </w:p>
    <w:p w:rsidR="00B92D70" w:rsidRDefault="00B92D70" w:rsidP="00B92D70">
      <w:pPr>
        <w:spacing w:line="360" w:lineRule="auto"/>
        <w:contextualSpacing/>
        <w:mirrorIndents/>
      </w:pPr>
      <w:r>
        <w:t>// go soft or hard</w:t>
      </w:r>
    </w:p>
    <w:p w:rsidR="00B92D70" w:rsidRDefault="00B92D70" w:rsidP="00B92D70">
      <w:pPr>
        <w:spacing w:line="360" w:lineRule="auto"/>
        <w:contextualSpacing/>
        <w:mirrorIndents/>
      </w:pPr>
      <w:r>
        <w:t>void softOrHard(int pHand[])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for(int i = 0; i &lt; 9;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int checkAce = cardVal(pHand[i]);</w:t>
      </w:r>
    </w:p>
    <w:p w:rsidR="00B92D70" w:rsidRDefault="00B92D70" w:rsidP="00B92D70">
      <w:pPr>
        <w:spacing w:line="360" w:lineRule="auto"/>
        <w:contextualSpacing/>
        <w:mirrorIndents/>
      </w:pPr>
      <w:r>
        <w:t xml:space="preserve">        int SoftOrHard;</w:t>
      </w:r>
    </w:p>
    <w:p w:rsidR="00B92D70" w:rsidRDefault="00B92D70" w:rsidP="00B92D70">
      <w:pPr>
        <w:spacing w:line="360" w:lineRule="auto"/>
        <w:contextualSpacing/>
        <w:mirrorIndents/>
      </w:pPr>
      <w:r>
        <w:t xml:space="preserve">        if(checkAce == 1 || checkAce == 11)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cout &lt;&lt; "Would you like your Ace to count as 1 or 11 points? (1/11): ";</w:t>
      </w:r>
    </w:p>
    <w:p w:rsidR="00B92D70" w:rsidRDefault="00B92D70" w:rsidP="00B92D70">
      <w:pPr>
        <w:spacing w:line="360" w:lineRule="auto"/>
        <w:contextualSpacing/>
        <w:mirrorIndents/>
      </w:pPr>
      <w:r>
        <w:t xml:space="preserve">            cin &gt;&gt; SoftOrHard;</w:t>
      </w:r>
    </w:p>
    <w:p w:rsidR="00B92D70" w:rsidRDefault="00B92D70" w:rsidP="00B92D70">
      <w:pPr>
        <w:spacing w:line="360" w:lineRule="auto"/>
        <w:contextualSpacing/>
        <w:mirrorIndents/>
      </w:pPr>
      <w:r>
        <w:t xml:space="preserve">            if(SoftOrHard == 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if(checkAce == 11)</w:t>
      </w:r>
    </w:p>
    <w:p w:rsidR="00B92D70" w:rsidRDefault="00B92D70" w:rsidP="00B92D70">
      <w:pPr>
        <w:spacing w:line="360" w:lineRule="auto"/>
        <w:contextualSpacing/>
        <w:mirrorIndents/>
      </w:pPr>
      <w:r>
        <w:t xml:space="preserve">                pHand[i] = pHand[i] + 13;</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 if(SoftOrHard == 11)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if(checkAce == 1)</w:t>
      </w:r>
    </w:p>
    <w:p w:rsidR="00B92D70" w:rsidRDefault="00B92D70" w:rsidP="00B92D70">
      <w:pPr>
        <w:spacing w:line="360" w:lineRule="auto"/>
        <w:contextualSpacing/>
        <w:mirrorIndents/>
      </w:pPr>
      <w:r>
        <w:lastRenderedPageBreak/>
        <w:t xml:space="preserve">                {</w:t>
      </w:r>
    </w:p>
    <w:p w:rsidR="00B92D70" w:rsidRDefault="00B92D70" w:rsidP="00B92D70">
      <w:pPr>
        <w:spacing w:line="360" w:lineRule="auto"/>
        <w:contextualSpacing/>
        <w:mirrorIndents/>
      </w:pPr>
      <w:r>
        <w:t xml:space="preserve">                    pHand[i] = pHand[i] - 13;</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 if (SoftOrHard != 1 || SoftOrHard != 11)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cin.clear();</w:t>
      </w:r>
    </w:p>
    <w:p w:rsidR="00B92D70" w:rsidRDefault="00B92D70" w:rsidP="00B92D70">
      <w:pPr>
        <w:spacing w:line="360" w:lineRule="auto"/>
        <w:contextualSpacing/>
        <w:mirrorIndents/>
      </w:pPr>
      <w:r>
        <w:t xml:space="preserve">                cin.ignore(numeric_limits &lt;streamsize&gt; ::max());</w:t>
      </w:r>
    </w:p>
    <w:p w:rsidR="00B92D70" w:rsidRDefault="00B92D70" w:rsidP="00B92D70">
      <w:pPr>
        <w:spacing w:line="360" w:lineRule="auto"/>
        <w:contextualSpacing/>
        <w:mirrorIndents/>
      </w:pPr>
      <w:r>
        <w:t xml:space="preserve">                cout &lt;&lt; "Please enter the 1 or 11: " &lt;&lt; endl;</w:t>
      </w:r>
    </w:p>
    <w:p w:rsidR="00B92D70" w:rsidRDefault="00B92D70" w:rsidP="00B92D70">
      <w:pPr>
        <w:spacing w:line="360" w:lineRule="auto"/>
        <w:contextualSpacing/>
        <w:mirrorIndents/>
      </w:pPr>
      <w:r>
        <w:t xml:space="preserve">                softOrHard(pHand);</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Void function for game 2, which determines whether the computer needs to</w:t>
      </w:r>
    </w:p>
    <w:p w:rsidR="00B92D70" w:rsidRDefault="00B92D70" w:rsidP="00B92D70">
      <w:pPr>
        <w:spacing w:line="360" w:lineRule="auto"/>
        <w:contextualSpacing/>
        <w:mirrorIndents/>
      </w:pPr>
      <w:r>
        <w:t>// go soft or hard</w:t>
      </w:r>
    </w:p>
    <w:p w:rsidR="00B92D70" w:rsidRDefault="00B92D70" w:rsidP="00B92D70">
      <w:pPr>
        <w:spacing w:line="360" w:lineRule="auto"/>
        <w:contextualSpacing/>
        <w:mirrorIndents/>
      </w:pPr>
      <w:r>
        <w:t>void softOrHardD(int dHand[], int pHand[])</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for(int i = 0; i &lt; 9; i++)</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if(cardVal(dHand[i]) == 1 || cardVal(dHand[i]) == 11)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if(cardVal(dHand[i]) == 11)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 (handval(dHand) - cardVal(dHand[i]) + 1 &gt; handval(pHand))</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 (handval(dHand) - cardVal(dHand[i]) + 1 &lt; 22)</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dHand[i] = dHand[i] + 13;</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else if (handval(dHand) &gt; 21)</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dHand[i] = dHand[i] + 13;</w:t>
      </w:r>
    </w:p>
    <w:p w:rsidR="00B92D70" w:rsidRDefault="00B92D70" w:rsidP="00B92D70">
      <w:pPr>
        <w:spacing w:line="360" w:lineRule="auto"/>
        <w:contextualSpacing/>
        <w:mirrorIndents/>
      </w:pPr>
      <w:r>
        <w:lastRenderedPageBreak/>
        <w:t xml:space="preserve">                }</w:t>
      </w:r>
    </w:p>
    <w:p w:rsidR="00B92D70" w:rsidRDefault="00B92D70" w:rsidP="00B92D70">
      <w:pPr>
        <w:spacing w:line="360" w:lineRule="auto"/>
        <w:contextualSpacing/>
        <w:mirrorIndents/>
      </w:pPr>
      <w:r>
        <w:t xml:space="preserve">                else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 (handval(dHand) - cardVal(dHand[i]) + 11 &gt; handval(pHand))</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if (handval(dHand) - cardVal(dHand[i]) + 11 &lt; 22)</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dHand[i] = dHand[i] - 13;</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p>
    <w:p w:rsidR="00B92D70" w:rsidRDefault="00B92D70" w:rsidP="00B92D70">
      <w:pPr>
        <w:spacing w:line="360" w:lineRule="auto"/>
        <w:contextualSpacing/>
        <w:mirrorIndents/>
      </w:pPr>
      <w:r>
        <w:t>// Set the rules for Black Jack</w:t>
      </w:r>
    </w:p>
    <w:p w:rsidR="00B92D70" w:rsidRDefault="00B92D70" w:rsidP="00B92D70">
      <w:pPr>
        <w:spacing w:line="360" w:lineRule="auto"/>
        <w:contextualSpacing/>
        <w:mirrorIndents/>
      </w:pPr>
      <w:r>
        <w:t>void bjRules()</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 xml:space="preserve">    cout &lt;&lt; "*****************" &lt;&lt; endl</w:t>
      </w:r>
    </w:p>
    <w:p w:rsidR="00B92D70" w:rsidRDefault="00B92D70" w:rsidP="00B92D70">
      <w:pPr>
        <w:spacing w:line="360" w:lineRule="auto"/>
        <w:contextualSpacing/>
        <w:mirrorIndents/>
      </w:pPr>
      <w:r>
        <w:t xml:space="preserve">         &lt;&lt; "******Rules******" &lt;&lt; endl</w:t>
      </w:r>
    </w:p>
    <w:p w:rsidR="00B92D70" w:rsidRDefault="00B92D70" w:rsidP="00B92D70">
      <w:pPr>
        <w:spacing w:line="360" w:lineRule="auto"/>
        <w:contextualSpacing/>
        <w:mirrorIndents/>
      </w:pPr>
      <w:r>
        <w:t xml:space="preserve">         &lt;&lt; "*****************" &lt;&lt; endl;</w:t>
      </w:r>
    </w:p>
    <w:p w:rsidR="00B92D70" w:rsidRDefault="00B92D70" w:rsidP="00B92D70">
      <w:pPr>
        <w:spacing w:line="360" w:lineRule="auto"/>
        <w:contextualSpacing/>
        <w:mirrorIndents/>
      </w:pPr>
      <w:r>
        <w:t xml:space="preserve">    cout &lt;&lt; "Blackjack is a game where the goal is to hit 21 through a combination of cards or have the dealer bust (over 21)." &lt;&lt; endl</w:t>
      </w:r>
    </w:p>
    <w:p w:rsidR="00B92D70" w:rsidRDefault="00B92D70" w:rsidP="00B92D70">
      <w:pPr>
        <w:spacing w:line="360" w:lineRule="auto"/>
        <w:contextualSpacing/>
        <w:mirrorIndents/>
      </w:pPr>
      <w:r>
        <w:t xml:space="preserve">         &lt;&lt; "Each number has its own face value (2,3,4,5,etc…) while a Jack, Queen, King has the value of 10." &lt;&lt; endl</w:t>
      </w:r>
    </w:p>
    <w:p w:rsidR="00B92D70" w:rsidRDefault="00B92D70" w:rsidP="00B92D70">
      <w:pPr>
        <w:spacing w:line="360" w:lineRule="auto"/>
        <w:contextualSpacing/>
        <w:mirrorIndents/>
      </w:pPr>
      <w:r>
        <w:t xml:space="preserve">         &lt;&lt; "An ace can be represented as a 1 (hard) or an 11 (soft)." &lt;&lt; endl</w:t>
      </w:r>
    </w:p>
    <w:p w:rsidR="00B92D70" w:rsidRDefault="00B92D70" w:rsidP="00B92D70">
      <w:pPr>
        <w:spacing w:line="360" w:lineRule="auto"/>
        <w:contextualSpacing/>
        <w:mirrorIndents/>
      </w:pPr>
      <w:r>
        <w:t xml:space="preserve">         &lt;&lt; "The user is dealt two cards and the dealer is dealt two cards." &lt;&lt; endl</w:t>
      </w:r>
    </w:p>
    <w:p w:rsidR="00B92D70" w:rsidRDefault="00B92D70" w:rsidP="00B92D70">
      <w:pPr>
        <w:spacing w:line="360" w:lineRule="auto"/>
        <w:contextualSpacing/>
        <w:mirrorIndents/>
      </w:pPr>
      <w:r>
        <w:t xml:space="preserve">         &lt;&lt; "The user can select to hit (get another card) or stay (not get another card)." &lt;&lt; endl</w:t>
      </w:r>
    </w:p>
    <w:p w:rsidR="00B92D70" w:rsidRDefault="00B92D70" w:rsidP="00B92D70">
      <w:pPr>
        <w:spacing w:line="360" w:lineRule="auto"/>
        <w:contextualSpacing/>
        <w:mirrorIndents/>
      </w:pPr>
      <w:r>
        <w:t xml:space="preserve">         &lt;&lt; "The dealer must hit on a soft 17. For example, if the user has a 6 and A." &lt;&lt; endl</w:t>
      </w:r>
    </w:p>
    <w:p w:rsidR="00B92D70" w:rsidRDefault="00B92D70" w:rsidP="00B92D70">
      <w:pPr>
        <w:spacing w:line="360" w:lineRule="auto"/>
        <w:contextualSpacing/>
        <w:mirrorIndents/>
      </w:pPr>
      <w:r>
        <w:t xml:space="preserve">         &lt;&lt; "The value is 17 and it is known as soft (as in the ace is represented by 11)." &lt;&lt; endl</w:t>
      </w:r>
    </w:p>
    <w:p w:rsidR="00B92D70" w:rsidRDefault="00B92D70" w:rsidP="00B92D70">
      <w:pPr>
        <w:spacing w:line="360" w:lineRule="auto"/>
        <w:contextualSpacing/>
        <w:mirrorIndents/>
      </w:pPr>
      <w:r>
        <w:t xml:space="preserve">         &lt;&lt; "The user can stay or get another card, in which the Ace may turn into the value 1, becoming a hard ace." &lt;&lt; endl</w:t>
      </w:r>
    </w:p>
    <w:p w:rsidR="00B92D70" w:rsidRDefault="00B92D70" w:rsidP="00B92D70">
      <w:pPr>
        <w:spacing w:line="360" w:lineRule="auto"/>
        <w:contextualSpacing/>
        <w:mirrorIndents/>
      </w:pPr>
      <w:r>
        <w:lastRenderedPageBreak/>
        <w:t xml:space="preserve">         &lt;&lt; "One the user chooses to stay, the dealer must then continue to hit until it has a hard 17 or higher." &lt;&lt; endl</w:t>
      </w:r>
    </w:p>
    <w:p w:rsidR="00B92D70" w:rsidRDefault="00B92D70" w:rsidP="00B92D70">
      <w:pPr>
        <w:spacing w:line="360" w:lineRule="auto"/>
        <w:contextualSpacing/>
        <w:mirrorIndents/>
      </w:pPr>
      <w:r>
        <w:t xml:space="preserve">         &lt;&lt; "If the dealer has a higher number than the user, the user loses their initial bet." &lt;&lt; endl</w:t>
      </w:r>
    </w:p>
    <w:p w:rsidR="00B92D70" w:rsidRDefault="00B92D70" w:rsidP="00B92D70">
      <w:pPr>
        <w:spacing w:line="360" w:lineRule="auto"/>
        <w:contextualSpacing/>
        <w:mirrorIndents/>
      </w:pPr>
      <w:r>
        <w:t xml:space="preserve">         &lt;&lt; "Otherwise, the user wins." &lt;&lt; endl;</w:t>
      </w:r>
    </w:p>
    <w:p w:rsidR="00B92D70" w:rsidRDefault="00B92D70" w:rsidP="00B92D70">
      <w:pPr>
        <w:spacing w:line="360" w:lineRule="auto"/>
        <w:contextualSpacing/>
        <w:mirrorIndents/>
      </w:pPr>
      <w:r>
        <w:t>}</w:t>
      </w:r>
    </w:p>
    <w:p w:rsidR="00B92D70" w:rsidRDefault="00B92D70" w:rsidP="00B92D70">
      <w:pPr>
        <w:spacing w:line="360" w:lineRule="auto"/>
        <w:contextualSpacing/>
        <w:mirrorIndents/>
      </w:pPr>
      <w:r>
        <w:t>int main(int argc, char** argv) {</w:t>
      </w:r>
    </w:p>
    <w:p w:rsidR="00B92D70" w:rsidRDefault="00B92D70" w:rsidP="00B92D70">
      <w:pPr>
        <w:spacing w:line="360" w:lineRule="auto"/>
        <w:contextualSpacing/>
        <w:mirrorIndents/>
      </w:pPr>
    </w:p>
    <w:p w:rsidR="00B92D70" w:rsidRDefault="00B92D70" w:rsidP="00B92D70">
      <w:pPr>
        <w:spacing w:line="360" w:lineRule="auto"/>
        <w:contextualSpacing/>
        <w:mirrorIndents/>
      </w:pPr>
      <w:r>
        <w:t xml:space="preserve">    int ans;</w:t>
      </w:r>
    </w:p>
    <w:p w:rsidR="00B92D70" w:rsidRDefault="00B92D70" w:rsidP="00B92D70">
      <w:pPr>
        <w:spacing w:line="360" w:lineRule="auto"/>
        <w:contextualSpacing/>
        <w:mirrorIndents/>
      </w:pPr>
      <w:r>
        <w:t xml:space="preserve">    do{</w:t>
      </w:r>
    </w:p>
    <w:p w:rsidR="00B92D70" w:rsidRDefault="00B92D70" w:rsidP="00B92D70">
      <w:pPr>
        <w:spacing w:line="360" w:lineRule="auto"/>
        <w:contextualSpacing/>
        <w:mirrorIndents/>
      </w:pPr>
      <w:r>
        <w:t xml:space="preserve">        cout &lt;&lt; "*********************" &lt;&lt; endl</w:t>
      </w:r>
    </w:p>
    <w:p w:rsidR="00B92D70" w:rsidRDefault="00B92D70" w:rsidP="00B92D70">
      <w:pPr>
        <w:spacing w:line="360" w:lineRule="auto"/>
        <w:contextualSpacing/>
        <w:mirrorIndents/>
      </w:pPr>
      <w:r>
        <w:t xml:space="preserve">             &lt;&lt; "Welcome to Black Jack" &lt;&lt; endl </w:t>
      </w:r>
    </w:p>
    <w:p w:rsidR="00B92D70" w:rsidRDefault="00B92D70" w:rsidP="00B92D70">
      <w:pPr>
        <w:spacing w:line="360" w:lineRule="auto"/>
        <w:contextualSpacing/>
        <w:mirrorIndents/>
      </w:pPr>
      <w:r>
        <w:t xml:space="preserve">             &lt;&lt; "*********************" &lt;&lt; endl;</w:t>
      </w:r>
    </w:p>
    <w:p w:rsidR="00B92D70" w:rsidRDefault="00B92D70" w:rsidP="00B92D70">
      <w:pPr>
        <w:spacing w:line="360" w:lineRule="auto"/>
        <w:contextualSpacing/>
        <w:mirrorIndents/>
      </w:pPr>
      <w:r>
        <w:t xml:space="preserve">        cout &lt;&lt; "Please choose an option:" &lt;&lt; endl;</w:t>
      </w:r>
    </w:p>
    <w:p w:rsidR="00B92D70" w:rsidRDefault="00B92D70" w:rsidP="00B92D70">
      <w:pPr>
        <w:spacing w:line="360" w:lineRule="auto"/>
        <w:contextualSpacing/>
        <w:mirrorIndents/>
      </w:pPr>
      <w:r>
        <w:t xml:space="preserve">        cout &lt;&lt; "1) Play Black Jack" &lt;&lt; endl;</w:t>
      </w:r>
    </w:p>
    <w:p w:rsidR="00B92D70" w:rsidRDefault="00B92D70" w:rsidP="00B92D70">
      <w:pPr>
        <w:spacing w:line="360" w:lineRule="auto"/>
        <w:contextualSpacing/>
        <w:mirrorIndents/>
      </w:pPr>
      <w:r>
        <w:t xml:space="preserve">        cout &lt;&lt; "2) Quit" &lt;&lt; endl;</w:t>
      </w:r>
    </w:p>
    <w:p w:rsidR="00B92D70" w:rsidRDefault="00B92D70" w:rsidP="00B92D70">
      <w:pPr>
        <w:spacing w:line="360" w:lineRule="auto"/>
        <w:contextualSpacing/>
        <w:mirrorIndents/>
      </w:pPr>
      <w:r>
        <w:t xml:space="preserve">        cin &gt;&gt; ans;</w:t>
      </w:r>
    </w:p>
    <w:p w:rsidR="00B92D70" w:rsidRDefault="00B92D70" w:rsidP="00B92D70">
      <w:pPr>
        <w:spacing w:line="360" w:lineRule="auto"/>
        <w:contextualSpacing/>
        <w:mirrorIndents/>
      </w:pPr>
      <w:r>
        <w:t xml:space="preserve">        switch(ans){</w:t>
      </w:r>
    </w:p>
    <w:p w:rsidR="00B92D70" w:rsidRDefault="00B92D70" w:rsidP="00B92D70">
      <w:pPr>
        <w:spacing w:line="360" w:lineRule="auto"/>
        <w:contextualSpacing/>
        <w:mirrorIndents/>
      </w:pPr>
      <w:r>
        <w:t xml:space="preserve">            case 1:</w:t>
      </w:r>
    </w:p>
    <w:p w:rsidR="00B92D70" w:rsidRDefault="00B92D70" w:rsidP="00B92D70">
      <w:pPr>
        <w:spacing w:line="360" w:lineRule="auto"/>
        <w:contextualSpacing/>
        <w:mirrorIndents/>
      </w:pPr>
      <w:r>
        <w:t xml:space="preserve">                bjRules();</w:t>
      </w:r>
    </w:p>
    <w:p w:rsidR="00B92D70" w:rsidRDefault="00B92D70" w:rsidP="00B92D70">
      <w:pPr>
        <w:spacing w:line="360" w:lineRule="auto"/>
        <w:contextualSpacing/>
        <w:mirrorIndents/>
      </w:pPr>
      <w:r>
        <w:t xml:space="preserve">                game(); break;</w:t>
      </w:r>
    </w:p>
    <w:p w:rsidR="00B92D70" w:rsidRDefault="00B92D70" w:rsidP="00B92D70">
      <w:pPr>
        <w:spacing w:line="360" w:lineRule="auto"/>
        <w:contextualSpacing/>
        <w:mirrorIndents/>
      </w:pPr>
      <w:r>
        <w:t xml:space="preserve">            case 2:</w:t>
      </w:r>
    </w:p>
    <w:p w:rsidR="00B92D70" w:rsidRDefault="00B92D70" w:rsidP="00B92D70">
      <w:pPr>
        <w:spacing w:line="360" w:lineRule="auto"/>
        <w:contextualSpacing/>
        <w:mirrorIndents/>
      </w:pPr>
      <w:r>
        <w:t xml:space="preserve">                cout &lt;&lt; "See you next time!" &lt;&lt; endl; break;</w:t>
      </w:r>
    </w:p>
    <w:p w:rsidR="00B92D70" w:rsidRDefault="00B92D70" w:rsidP="00B92D70">
      <w:pPr>
        <w:spacing w:line="360" w:lineRule="auto"/>
        <w:contextualSpacing/>
        <w:mirrorIndents/>
      </w:pPr>
      <w:r>
        <w:t xml:space="preserve">            default:</w:t>
      </w:r>
    </w:p>
    <w:p w:rsidR="00B92D70" w:rsidRDefault="00B92D70" w:rsidP="00B92D70">
      <w:pPr>
        <w:spacing w:line="360" w:lineRule="auto"/>
        <w:contextualSpacing/>
        <w:mirrorIndents/>
      </w:pPr>
      <w:r>
        <w:t xml:space="preserve">                cout &lt;&lt; "Please enter a valid number!" &lt;&lt; endl;</w:t>
      </w:r>
    </w:p>
    <w:p w:rsidR="00B92D70" w:rsidRDefault="00B92D70" w:rsidP="00B92D70">
      <w:pPr>
        <w:spacing w:line="360" w:lineRule="auto"/>
        <w:contextualSpacing/>
        <w:mirrorIndents/>
      </w:pPr>
      <w:r>
        <w:t xml:space="preserve">        }</w:t>
      </w:r>
    </w:p>
    <w:p w:rsidR="00B92D70" w:rsidRDefault="00B92D70" w:rsidP="00B92D70">
      <w:pPr>
        <w:spacing w:line="360" w:lineRule="auto"/>
        <w:contextualSpacing/>
        <w:mirrorIndents/>
      </w:pPr>
      <w:r>
        <w:t xml:space="preserve">    }while(ans != 2);</w:t>
      </w:r>
    </w:p>
    <w:p w:rsidR="00B92D70" w:rsidRDefault="00B92D70" w:rsidP="00B92D70">
      <w:pPr>
        <w:spacing w:line="360" w:lineRule="auto"/>
        <w:contextualSpacing/>
        <w:mirrorIndents/>
      </w:pPr>
      <w:r>
        <w:t xml:space="preserve">    return 0;</w:t>
      </w:r>
    </w:p>
    <w:p w:rsidR="00B92D70" w:rsidRPr="00B92D70" w:rsidRDefault="00B92D70" w:rsidP="00B92D70">
      <w:pPr>
        <w:spacing w:line="360" w:lineRule="auto"/>
        <w:contextualSpacing/>
        <w:mirrorIndents/>
      </w:pPr>
      <w:r>
        <w:t>}</w:t>
      </w:r>
      <w:bookmarkStart w:id="5" w:name="_GoBack"/>
      <w:bookmarkEnd w:id="5"/>
    </w:p>
    <w:sectPr w:rsidR="00B92D70" w:rsidRPr="00B92D7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65D" w:rsidRDefault="0013465D">
      <w:pPr>
        <w:spacing w:before="0" w:after="0" w:line="240" w:lineRule="auto"/>
      </w:pPr>
      <w:r>
        <w:separator/>
      </w:r>
    </w:p>
  </w:endnote>
  <w:endnote w:type="continuationSeparator" w:id="0">
    <w:p w:rsidR="0013465D" w:rsidRDefault="001346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ungsuh">
    <w:altName w:val="Malgun Gothic"/>
    <w:panose1 w:val="02030600000101010101"/>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B22717">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65D" w:rsidRDefault="0013465D">
      <w:pPr>
        <w:spacing w:before="0" w:after="0" w:line="240" w:lineRule="auto"/>
      </w:pPr>
      <w:r>
        <w:separator/>
      </w:r>
    </w:p>
  </w:footnote>
  <w:footnote w:type="continuationSeparator" w:id="0">
    <w:p w:rsidR="0013465D" w:rsidRDefault="0013465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89"/>
    <w:rsid w:val="0013465D"/>
    <w:rsid w:val="002115E6"/>
    <w:rsid w:val="002163EE"/>
    <w:rsid w:val="003806E6"/>
    <w:rsid w:val="006704D8"/>
    <w:rsid w:val="00717989"/>
    <w:rsid w:val="00B22717"/>
    <w:rsid w:val="00B92D70"/>
    <w:rsid w:val="00BE0B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8853258-C8EC-4F99-9C2B-CBF74CBD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7989"/>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29107">
      <w:bodyDiv w:val="1"/>
      <w:marLeft w:val="0"/>
      <w:marRight w:val="0"/>
      <w:marTop w:val="0"/>
      <w:marBottom w:val="0"/>
      <w:divBdr>
        <w:top w:val="none" w:sz="0" w:space="0" w:color="auto"/>
        <w:left w:val="none" w:sz="0" w:space="0" w:color="auto"/>
        <w:bottom w:val="none" w:sz="0" w:space="0" w:color="auto"/>
        <w:right w:val="none" w:sz="0" w:space="0" w:color="auto"/>
      </w:divBdr>
    </w:div>
    <w:div w:id="131625595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ac\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6CD9F7B4F4928BCF550CF379FDCBE"/>
        <w:category>
          <w:name w:val="General"/>
          <w:gallery w:val="placeholder"/>
        </w:category>
        <w:types>
          <w:type w:val="bbPlcHdr"/>
        </w:types>
        <w:behaviors>
          <w:behavior w:val="content"/>
        </w:behaviors>
        <w:guid w:val="{7B5770B5-657E-4973-860A-F67A58D731D5}"/>
      </w:docPartPr>
      <w:docPartBody>
        <w:p w:rsidR="00000000" w:rsidRDefault="008872BF">
          <w:pPr>
            <w:pStyle w:val="5886CD9F7B4F4928BCF550CF379FDCBE"/>
          </w:pPr>
          <w:r>
            <w:t>[Name]</w:t>
          </w:r>
        </w:p>
      </w:docPartBody>
    </w:docPart>
    <w:docPart>
      <w:docPartPr>
        <w:name w:val="4E68D74C766D4E9083FDC98248E1E240"/>
        <w:category>
          <w:name w:val="General"/>
          <w:gallery w:val="placeholder"/>
        </w:category>
        <w:types>
          <w:type w:val="bbPlcHdr"/>
        </w:types>
        <w:behaviors>
          <w:behavior w:val="content"/>
        </w:behaviors>
        <w:guid w:val="{B53B1715-A265-4DDD-9D24-937F96D3C26D}"/>
      </w:docPartPr>
      <w:docPartBody>
        <w:p w:rsidR="00000000" w:rsidRDefault="008872BF">
          <w:pPr>
            <w:pStyle w:val="4E68D74C766D4E9083FDC98248E1E240"/>
          </w:pPr>
          <w:r>
            <w:t>[Course Title]</w:t>
          </w:r>
        </w:p>
      </w:docPartBody>
    </w:docPart>
    <w:docPart>
      <w:docPartPr>
        <w:name w:val="08691C44C852499FB30355DE2FC43568"/>
        <w:category>
          <w:name w:val="General"/>
          <w:gallery w:val="placeholder"/>
        </w:category>
        <w:types>
          <w:type w:val="bbPlcHdr"/>
        </w:types>
        <w:behaviors>
          <w:behavior w:val="content"/>
        </w:behaviors>
        <w:guid w:val="{EF208065-917D-4C8A-B9C1-8FA92B7460DC}"/>
      </w:docPartPr>
      <w:docPartBody>
        <w:p w:rsidR="00000000" w:rsidRDefault="008872BF">
          <w:pPr>
            <w:pStyle w:val="08691C44C852499FB30355DE2FC4356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ungsuh">
    <w:altName w:val="Malgun Gothic"/>
    <w:panose1 w:val="02030600000101010101"/>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BF"/>
    <w:rsid w:val="008872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eastAsia="en-US"/>
    </w:rPr>
  </w:style>
  <w:style w:type="paragraph" w:customStyle="1" w:styleId="48BE109C63F14281B4726022228FBF11">
    <w:name w:val="48BE109C63F14281B4726022228FBF11"/>
  </w:style>
  <w:style w:type="paragraph" w:customStyle="1" w:styleId="5886CD9F7B4F4928BCF550CF379FDCBE">
    <w:name w:val="5886CD9F7B4F4928BCF550CF379FDCBE"/>
  </w:style>
  <w:style w:type="paragraph" w:customStyle="1" w:styleId="4E68D74C766D4E9083FDC98248E1E240">
    <w:name w:val="4E68D74C766D4E9083FDC98248E1E240"/>
  </w:style>
  <w:style w:type="paragraph" w:customStyle="1" w:styleId="08691C44C852499FB30355DE2FC43568">
    <w:name w:val="08691C44C852499FB30355DE2FC43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2016-07-18T00:00:00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8743C28A-E248-46D5-AA44-787B1764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53</TotalTime>
  <Pages>1</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game of black jack</dc:subject>
  <dc:creator>Isaac Kang</dc:creator>
  <cp:keywords>CSC 5</cp:keywords>
  <cp:lastModifiedBy>Isaac Kang</cp:lastModifiedBy>
  <cp:revision>2</cp:revision>
  <dcterms:created xsi:type="dcterms:W3CDTF">2016-07-18T17:42:00Z</dcterms:created>
  <dcterms:modified xsi:type="dcterms:W3CDTF">2016-07-18T18:35:00Z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